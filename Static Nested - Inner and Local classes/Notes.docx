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CD51" w14:textId="0F44353A" w:rsidR="001F6D2A" w:rsidRDefault="00930139" w:rsidP="001F6D2A">
      <w:pPr>
        <w:spacing w:before="525"/>
        <w:jc w:val="center"/>
        <w:outlineLvl w:val="1"/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</w:pPr>
      <w:r w:rsidRPr="00930139"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 xml:space="preserve">Static </w:t>
      </w:r>
      <w:proofErr w:type="gramStart"/>
      <w:r w:rsidRPr="00930139"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>Nested ,</w:t>
      </w:r>
      <w:proofErr w:type="gramEnd"/>
      <w:r w:rsidRPr="00930139"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 xml:space="preserve"> Inner and Local classes</w:t>
      </w:r>
    </w:p>
    <w:p w14:paraId="46BAA027" w14:textId="5993346F" w:rsidR="00FA24C1" w:rsidRPr="001F6D2A" w:rsidRDefault="00FA24C1" w:rsidP="00FA24C1">
      <w:pPr>
        <w:spacing w:before="525"/>
        <w:outlineLvl w:val="1"/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>Static Nested Class</w:t>
      </w:r>
    </w:p>
    <w:p w14:paraId="3AC72AF0" w14:textId="77777777" w:rsidR="001F6D2A" w:rsidRPr="001F6D2A" w:rsidRDefault="001F6D2A" w:rsidP="001F6D2A">
      <w:pPr>
        <w:numPr>
          <w:ilvl w:val="0"/>
          <w:numId w:val="34"/>
        </w:num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  <w:r w:rsidRPr="001F6D2A">
        <w:rPr>
          <w:rFonts w:ascii="Arial" w:eastAsia="Times New Roman" w:hAnsi="Arial" w:cs="Arial"/>
          <w:color w:val="auto"/>
          <w:lang w:val="en-US"/>
        </w:rPr>
        <w:t>Defining a class within another class is known as </w:t>
      </w:r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nested</w:t>
      </w:r>
      <w:r w:rsidRPr="001F6D2A">
        <w:rPr>
          <w:rFonts w:ascii="Arial" w:eastAsia="Times New Roman" w:hAnsi="Arial" w:cs="Arial"/>
          <w:color w:val="auto"/>
          <w:lang w:val="en-US"/>
        </w:rPr>
        <w:t> classes. A </w:t>
      </w:r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static</w:t>
      </w:r>
      <w:r w:rsidRPr="001F6D2A">
        <w:rPr>
          <w:rFonts w:ascii="Arial" w:eastAsia="Times New Roman" w:hAnsi="Arial" w:cs="Arial"/>
          <w:color w:val="auto"/>
          <w:lang w:val="en-US"/>
        </w:rPr>
        <w:t> class which is created inside a </w:t>
      </w:r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class</w:t>
      </w:r>
      <w:r w:rsidRPr="001F6D2A">
        <w:rPr>
          <w:rFonts w:ascii="Arial" w:eastAsia="Times New Roman" w:hAnsi="Arial" w:cs="Arial"/>
          <w:color w:val="auto"/>
          <w:lang w:val="en-US"/>
        </w:rPr>
        <w:t> is called </w:t>
      </w:r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static nested class</w:t>
      </w:r>
      <w:r w:rsidRPr="001F6D2A">
        <w:rPr>
          <w:rFonts w:ascii="Arial" w:eastAsia="Times New Roman" w:hAnsi="Arial" w:cs="Arial"/>
          <w:color w:val="auto"/>
          <w:lang w:val="en-US"/>
        </w:rPr>
        <w:t>. A static nested class cannot access non-static data members and methods. It can only access the static members of its outer class. It does not have access to the instance members of the Outer class.</w:t>
      </w:r>
    </w:p>
    <w:p w14:paraId="00A6CEDD" w14:textId="79AEC5D6" w:rsidR="00930139" w:rsidRDefault="001F6D2A" w:rsidP="00DC760E">
      <w:pPr>
        <w:numPr>
          <w:ilvl w:val="0"/>
          <w:numId w:val="34"/>
        </w:num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  <w:r w:rsidRPr="001F6D2A">
        <w:rPr>
          <w:rFonts w:ascii="Arial" w:eastAsia="Times New Roman" w:hAnsi="Arial" w:cs="Arial"/>
          <w:color w:val="auto"/>
          <w:lang w:val="en-US"/>
        </w:rPr>
        <w:t>A static nested class cannot refer directly to instance </w:t>
      </w:r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variables</w:t>
      </w:r>
      <w:r w:rsidRPr="001F6D2A">
        <w:rPr>
          <w:rFonts w:ascii="Arial" w:eastAsia="Times New Roman" w:hAnsi="Arial" w:cs="Arial"/>
          <w:color w:val="auto"/>
          <w:lang w:val="en-US"/>
        </w:rPr>
        <w:t> or </w:t>
      </w:r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methods</w:t>
      </w:r>
      <w:r w:rsidRPr="001F6D2A">
        <w:rPr>
          <w:rFonts w:ascii="Arial" w:eastAsia="Times New Roman" w:hAnsi="Arial" w:cs="Arial"/>
          <w:color w:val="auto"/>
          <w:lang w:val="en-US"/>
        </w:rPr>
        <w:t> defined in its </w:t>
      </w:r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</w:t>
      </w:r>
      <w:r w:rsidRPr="001F6D2A">
        <w:rPr>
          <w:rFonts w:ascii="Arial" w:eastAsia="Times New Roman" w:hAnsi="Arial" w:cs="Arial"/>
          <w:color w:val="auto"/>
          <w:lang w:val="en-US"/>
        </w:rPr>
        <w:t> class. It can use them only through an object reference using the following syntax </w:t>
      </w:r>
      <w:proofErr w:type="spellStart"/>
      <w:r w:rsidRPr="001F6D2A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OuterClass.StaticNestedClass</w:t>
      </w:r>
      <w:proofErr w:type="spellEnd"/>
      <w:r w:rsidRPr="001F6D2A">
        <w:rPr>
          <w:rFonts w:ascii="Arial" w:eastAsia="Times New Roman" w:hAnsi="Arial" w:cs="Arial"/>
          <w:color w:val="auto"/>
          <w:lang w:val="en-US"/>
        </w:rPr>
        <w:t>.</w:t>
      </w:r>
    </w:p>
    <w:p w14:paraId="40E89E39" w14:textId="370AD7BC" w:rsidR="00DC760E" w:rsidRDefault="00DC760E" w:rsidP="00DC760E">
      <w:pPr>
        <w:shd w:val="clear" w:color="auto" w:fill="FFFFFF"/>
        <w:ind w:left="720"/>
        <w:rPr>
          <w:rFonts w:ascii="Arial" w:eastAsia="Times New Roman" w:hAnsi="Arial" w:cs="Arial"/>
          <w:color w:val="auto"/>
          <w:lang w:val="en-US"/>
        </w:rPr>
      </w:pPr>
    </w:p>
    <w:p w14:paraId="18B28FB6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9E94DD"/>
          <w:lang w:val="en-US"/>
        </w:rPr>
        <w:t>class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Stuinfor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{</w:t>
      </w:r>
      <w:proofErr w:type="gramEnd"/>
    </w:p>
    <w:p w14:paraId="153FE88C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static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String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stuname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</w:p>
    <w:p w14:paraId="4FC8EDE3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static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64A6D7"/>
          <w:lang w:val="en-US"/>
        </w:rPr>
        <w:t>int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age;</w:t>
      </w:r>
      <w:proofErr w:type="gramEnd"/>
    </w:p>
    <w:p w14:paraId="6A5AF97E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static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class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DC760E">
        <w:rPr>
          <w:rFonts w:ascii="DM Mono" w:eastAsia="Times New Roman" w:hAnsi="DM Mono" w:cs="Times New Roman"/>
          <w:color w:val="FAFAFA"/>
          <w:lang w:val="en-US"/>
        </w:rPr>
        <w:t>Studet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 {  </w:t>
      </w:r>
    </w:p>
    <w:p w14:paraId="3F225135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public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64A6D7"/>
          <w:lang w:val="en-US"/>
        </w:rPr>
        <w:t>void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DC760E">
        <w:rPr>
          <w:rFonts w:ascii="DM Mono" w:eastAsia="Times New Roman" w:hAnsi="DM Mono" w:cs="Times New Roman"/>
          <w:color w:val="F9C822"/>
          <w:lang w:val="en-US"/>
        </w:rPr>
        <w:t>Showdet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DC760E">
        <w:rPr>
          <w:rFonts w:ascii="DM Mono" w:eastAsia="Times New Roman" w:hAnsi="DM Mono" w:cs="Times New Roman"/>
          <w:color w:val="9E94DD"/>
          <w:lang w:val="en-US"/>
        </w:rPr>
        <w:t>String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64A6D7"/>
          <w:lang w:val="en-US"/>
        </w:rPr>
        <w:t>name</w:t>
      </w:r>
      <w:r w:rsidRPr="00DC760E">
        <w:rPr>
          <w:rFonts w:ascii="DM Mono" w:eastAsia="Times New Roman" w:hAnsi="DM Mono" w:cs="Times New Roman"/>
          <w:color w:val="73B6CA"/>
          <w:lang w:val="en-US"/>
        </w:rPr>
        <w:t>,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64A6D7"/>
          <w:lang w:val="en-US"/>
        </w:rPr>
        <w:t>int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64A6D7"/>
          <w:lang w:val="en-US"/>
        </w:rPr>
        <w:t>a</w:t>
      </w:r>
      <w:r w:rsidRPr="00DC760E">
        <w:rPr>
          <w:rFonts w:ascii="DM Mono" w:eastAsia="Times New Roman" w:hAnsi="DM Mono" w:cs="Times New Roman"/>
          <w:color w:val="FAFAFA"/>
          <w:lang w:val="en-US"/>
        </w:rPr>
        <w:t>){</w:t>
      </w:r>
    </w:p>
    <w:p w14:paraId="22923074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    </w:t>
      </w:r>
      <w:proofErr w:type="spellStart"/>
      <w:r w:rsidRPr="00DC760E">
        <w:rPr>
          <w:rFonts w:ascii="DM Mono" w:eastAsia="Times New Roman" w:hAnsi="DM Mono" w:cs="Times New Roman"/>
          <w:color w:val="FAFAFA"/>
          <w:lang w:val="en-US"/>
        </w:rPr>
        <w:t>stuname</w:t>
      </w:r>
      <w:proofErr w:type="spellEnd"/>
      <w:r w:rsidRPr="00DC760E">
        <w:rPr>
          <w:rFonts w:ascii="DM Mono" w:eastAsia="Times New Roman" w:hAnsi="DM Mono" w:cs="Times New Roman"/>
          <w:color w:val="73B6CA"/>
          <w:lang w:val="en-US"/>
        </w:rPr>
        <w:t>=</w:t>
      </w:r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name;</w:t>
      </w:r>
      <w:proofErr w:type="gramEnd"/>
    </w:p>
    <w:p w14:paraId="5D598F95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    age</w:t>
      </w:r>
      <w:r w:rsidRPr="00DC760E">
        <w:rPr>
          <w:rFonts w:ascii="DM Mono" w:eastAsia="Times New Roman" w:hAnsi="DM Mono" w:cs="Times New Roman"/>
          <w:color w:val="73B6CA"/>
          <w:lang w:val="en-US"/>
        </w:rPr>
        <w:t>=</w:t>
      </w:r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a;</w:t>
      </w:r>
      <w:proofErr w:type="gramEnd"/>
    </w:p>
    <w:p w14:paraId="4FE61EDF" w14:textId="4D8137F8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    </w:t>
      </w:r>
      <w:proofErr w:type="spellStart"/>
      <w:r w:rsidRPr="00DC760E">
        <w:rPr>
          <w:rFonts w:ascii="DM Mono" w:eastAsia="Times New Roman" w:hAnsi="DM Mono" w:cs="Times New Roman"/>
          <w:color w:val="FAFAFA"/>
          <w:lang w:val="en-US"/>
        </w:rPr>
        <w:t>System</w:t>
      </w:r>
      <w:r w:rsidRPr="00DC760E">
        <w:rPr>
          <w:rFonts w:ascii="DM Mono" w:eastAsia="Times New Roman" w:hAnsi="DM Mono" w:cs="Times New Roman"/>
          <w:color w:val="73B6CA"/>
          <w:lang w:val="en-US"/>
        </w:rPr>
        <w:t>.</w:t>
      </w:r>
      <w:r w:rsidRPr="00DC760E">
        <w:rPr>
          <w:rFonts w:ascii="DM Mono" w:eastAsia="Times New Roman" w:hAnsi="DM Mono" w:cs="Times New Roman"/>
          <w:color w:val="FAFAFA"/>
          <w:lang w:val="en-US"/>
        </w:rPr>
        <w:t>out</w:t>
      </w:r>
      <w:r w:rsidRPr="00DC760E">
        <w:rPr>
          <w:rFonts w:ascii="DM Mono" w:eastAsia="Times New Roman" w:hAnsi="DM Mono" w:cs="Times New Roman"/>
          <w:color w:val="73B6CA"/>
          <w:lang w:val="en-US"/>
        </w:rPr>
        <w:t>.</w:t>
      </w:r>
      <w:r w:rsidRPr="00DC760E">
        <w:rPr>
          <w:rFonts w:ascii="DM Mono" w:eastAsia="Times New Roman" w:hAnsi="DM Mono" w:cs="Times New Roman"/>
          <w:color w:val="F9C822"/>
          <w:lang w:val="en-US"/>
        </w:rPr>
        <w:t>println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(</w:t>
      </w:r>
      <w:r w:rsidRPr="00DC760E">
        <w:rPr>
          <w:rFonts w:ascii="DM Mono" w:eastAsia="Times New Roman" w:hAnsi="DM Mono" w:cs="Times New Roman"/>
          <w:color w:val="99C794"/>
          <w:lang w:val="en-US"/>
        </w:rPr>
        <w:t>"The </w:t>
      </w:r>
      <w:proofErr w:type="gramStart"/>
      <w:r w:rsidRPr="00DC760E">
        <w:rPr>
          <w:rFonts w:ascii="DM Mono" w:eastAsia="Times New Roman" w:hAnsi="DM Mono" w:cs="Times New Roman"/>
          <w:color w:val="99C794"/>
          <w:lang w:val="en-US"/>
        </w:rPr>
        <w:t>student</w:t>
      </w:r>
      <w:proofErr w:type="gramEnd"/>
      <w:r w:rsidRPr="00DC760E">
        <w:rPr>
          <w:rFonts w:ascii="DM Mono" w:eastAsia="Times New Roman" w:hAnsi="DM Mono" w:cs="Times New Roman"/>
          <w:color w:val="99C794"/>
          <w:lang w:val="en-US"/>
        </w:rPr>
        <w:t> name:"</w:t>
      </w:r>
      <w:r w:rsidRPr="00DC760E">
        <w:rPr>
          <w:rFonts w:ascii="DM Mono" w:eastAsia="Times New Roman" w:hAnsi="DM Mono" w:cs="Times New Roman"/>
          <w:color w:val="73B6CA"/>
          <w:lang w:val="en-US"/>
        </w:rPr>
        <w:t>+</w:t>
      </w:r>
      <w:r w:rsidR="00B65395">
        <w:rPr>
          <w:rFonts w:ascii="DM Mono" w:eastAsia="Times New Roman" w:hAnsi="DM Mono" w:cs="Times New Roman"/>
          <w:color w:val="73B6CA"/>
          <w:lang w:val="en-US"/>
        </w:rPr>
        <w:t xml:space="preserve"> </w:t>
      </w:r>
      <w:r w:rsidRPr="00DC760E">
        <w:rPr>
          <w:rFonts w:ascii="DM Mono" w:eastAsia="Times New Roman" w:hAnsi="DM Mono" w:cs="Times New Roman"/>
          <w:color w:val="FAFAFA"/>
          <w:lang w:val="en-US"/>
        </w:rPr>
        <w:t>name);</w:t>
      </w:r>
    </w:p>
    <w:p w14:paraId="5C639A06" w14:textId="77777777" w:rsidR="00FA24C1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73B6C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    </w:t>
      </w:r>
      <w:proofErr w:type="spellStart"/>
      <w:r w:rsidRPr="00DC760E">
        <w:rPr>
          <w:rFonts w:ascii="DM Mono" w:eastAsia="Times New Roman" w:hAnsi="DM Mono" w:cs="Times New Roman"/>
          <w:color w:val="FAFAFA"/>
          <w:lang w:val="en-US"/>
        </w:rPr>
        <w:t>System</w:t>
      </w:r>
      <w:r w:rsidRPr="00DC760E">
        <w:rPr>
          <w:rFonts w:ascii="DM Mono" w:eastAsia="Times New Roman" w:hAnsi="DM Mono" w:cs="Times New Roman"/>
          <w:color w:val="73B6CA"/>
          <w:lang w:val="en-US"/>
        </w:rPr>
        <w:t>.</w:t>
      </w:r>
      <w:r w:rsidRPr="00DC760E">
        <w:rPr>
          <w:rFonts w:ascii="DM Mono" w:eastAsia="Times New Roman" w:hAnsi="DM Mono" w:cs="Times New Roman"/>
          <w:color w:val="FAFAFA"/>
          <w:lang w:val="en-US"/>
        </w:rPr>
        <w:t>out</w:t>
      </w:r>
      <w:r w:rsidRPr="00DC760E">
        <w:rPr>
          <w:rFonts w:ascii="DM Mono" w:eastAsia="Times New Roman" w:hAnsi="DM Mono" w:cs="Times New Roman"/>
          <w:color w:val="73B6CA"/>
          <w:lang w:val="en-US"/>
        </w:rPr>
        <w:t>.</w:t>
      </w:r>
      <w:r w:rsidRPr="00DC760E">
        <w:rPr>
          <w:rFonts w:ascii="DM Mono" w:eastAsia="Times New Roman" w:hAnsi="DM Mono" w:cs="Times New Roman"/>
          <w:color w:val="F9C822"/>
          <w:lang w:val="en-US"/>
        </w:rPr>
        <w:t>println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(</w:t>
      </w:r>
      <w:r w:rsidRPr="00DC760E">
        <w:rPr>
          <w:rFonts w:ascii="DM Mono" w:eastAsia="Times New Roman" w:hAnsi="DM Mono" w:cs="Times New Roman"/>
          <w:color w:val="99C794"/>
          <w:lang w:val="en-US"/>
        </w:rPr>
        <w:t>"The student age:"</w:t>
      </w:r>
      <w:r w:rsidRPr="00DC760E">
        <w:rPr>
          <w:rFonts w:ascii="DM Mono" w:eastAsia="Times New Roman" w:hAnsi="DM Mono" w:cs="Times New Roman"/>
          <w:color w:val="73B6CA"/>
          <w:lang w:val="en-US"/>
        </w:rPr>
        <w:t>+</w:t>
      </w:r>
      <w:r w:rsidR="00B65395">
        <w:rPr>
          <w:rFonts w:ascii="DM Mono" w:eastAsia="Times New Roman" w:hAnsi="DM Mono" w:cs="Times New Roman"/>
          <w:color w:val="73B6CA"/>
          <w:lang w:val="en-US"/>
        </w:rPr>
        <w:t xml:space="preserve"> </w:t>
      </w:r>
    </w:p>
    <w:p w14:paraId="4A3B1F63" w14:textId="477B3315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age</w:t>
      </w:r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</w:p>
    <w:p w14:paraId="592FF2A7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 } </w:t>
      </w:r>
    </w:p>
    <w:p w14:paraId="1F7CDAC5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} </w:t>
      </w:r>
    </w:p>
    <w:p w14:paraId="13E172D6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}</w:t>
      </w:r>
    </w:p>
    <w:p w14:paraId="4AFF4938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9E94DD"/>
          <w:lang w:val="en-US"/>
        </w:rPr>
        <w:t>public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class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DC760E">
        <w:rPr>
          <w:rFonts w:ascii="DM Mono" w:eastAsia="Times New Roman" w:hAnsi="DM Mono" w:cs="Times New Roman"/>
          <w:color w:val="FAFAFA"/>
          <w:lang w:val="en-US"/>
        </w:rPr>
        <w:t>Staticnested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 {</w:t>
      </w:r>
    </w:p>
    <w:p w14:paraId="3EA8BC24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public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9E94DD"/>
          <w:lang w:val="en-US"/>
        </w:rPr>
        <w:t>static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r w:rsidRPr="00DC760E">
        <w:rPr>
          <w:rFonts w:ascii="DM Mono" w:eastAsia="Times New Roman" w:hAnsi="DM Mono" w:cs="Times New Roman"/>
          <w:color w:val="64A6D7"/>
          <w:lang w:val="en-US"/>
        </w:rPr>
        <w:t>void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gramStart"/>
      <w:r w:rsidRPr="00DC760E">
        <w:rPr>
          <w:rFonts w:ascii="DM Mono" w:eastAsia="Times New Roman" w:hAnsi="DM Mono" w:cs="Times New Roman"/>
          <w:color w:val="F9C822"/>
          <w:lang w:val="en-US"/>
        </w:rPr>
        <w:t>main</w:t>
      </w:r>
      <w:r w:rsidRPr="00DC760E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DC760E">
        <w:rPr>
          <w:rFonts w:ascii="DM Mono" w:eastAsia="Times New Roman" w:hAnsi="DM Mono" w:cs="Times New Roman"/>
          <w:color w:val="9E94DD"/>
          <w:lang w:val="en-US"/>
        </w:rPr>
        <w:t>String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DC760E">
        <w:rPr>
          <w:rFonts w:ascii="DM Mono" w:eastAsia="Times New Roman" w:hAnsi="DM Mono" w:cs="Times New Roman"/>
          <w:color w:val="64A6D7"/>
          <w:lang w:val="en-US"/>
        </w:rPr>
        <w:t>args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[]){  </w:t>
      </w:r>
    </w:p>
    <w:p w14:paraId="6A467FE7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</w:t>
      </w:r>
      <w:proofErr w:type="spellStart"/>
      <w:r w:rsidRPr="00DC760E">
        <w:rPr>
          <w:rFonts w:ascii="DM Mono" w:eastAsia="Times New Roman" w:hAnsi="DM Mono" w:cs="Times New Roman"/>
          <w:color w:val="FAFAFA"/>
          <w:lang w:val="en-US"/>
        </w:rPr>
        <w:t>Stuinfor</w:t>
      </w:r>
      <w:r w:rsidRPr="00DC760E">
        <w:rPr>
          <w:rFonts w:ascii="DM Mono" w:eastAsia="Times New Roman" w:hAnsi="DM Mono" w:cs="Times New Roman"/>
          <w:color w:val="73B6CA"/>
          <w:lang w:val="en-US"/>
        </w:rPr>
        <w:t>.</w:t>
      </w:r>
      <w:r w:rsidRPr="00DC760E">
        <w:rPr>
          <w:rFonts w:ascii="DM Mono" w:eastAsia="Times New Roman" w:hAnsi="DM Mono" w:cs="Times New Roman"/>
          <w:color w:val="FAFAFA"/>
          <w:lang w:val="en-US"/>
        </w:rPr>
        <w:t>Studet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 in</w:t>
      </w:r>
      <w:r w:rsidRPr="00DC760E">
        <w:rPr>
          <w:rFonts w:ascii="DM Mono" w:eastAsia="Times New Roman" w:hAnsi="DM Mono" w:cs="Times New Roman"/>
          <w:color w:val="73B6CA"/>
          <w:lang w:val="en-US"/>
        </w:rPr>
        <w:t>=</w:t>
      </w:r>
      <w:r w:rsidRPr="00DC760E">
        <w:rPr>
          <w:rFonts w:ascii="DM Mono" w:eastAsia="Times New Roman" w:hAnsi="DM Mono" w:cs="Times New Roman"/>
          <w:color w:val="9E94DD"/>
          <w:lang w:val="en-US"/>
        </w:rPr>
        <w:t>new</w:t>
      </w:r>
      <w:r w:rsidRPr="00DC760E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DC760E">
        <w:rPr>
          <w:rFonts w:ascii="DM Mono" w:eastAsia="Times New Roman" w:hAnsi="DM Mono" w:cs="Times New Roman"/>
          <w:color w:val="9E94DD"/>
          <w:lang w:val="en-US"/>
        </w:rPr>
        <w:t>Stuinfor</w:t>
      </w:r>
      <w:r w:rsidRPr="00DC760E">
        <w:rPr>
          <w:rFonts w:ascii="DM Mono" w:eastAsia="Times New Roman" w:hAnsi="DM Mono" w:cs="Times New Roman"/>
          <w:color w:val="73B6CA"/>
          <w:lang w:val="en-US"/>
        </w:rPr>
        <w:t>.</w:t>
      </w:r>
      <w:r w:rsidRPr="00DC760E">
        <w:rPr>
          <w:rFonts w:ascii="DM Mono" w:eastAsia="Times New Roman" w:hAnsi="DM Mono" w:cs="Times New Roman"/>
          <w:color w:val="9E94DD"/>
          <w:lang w:val="en-US"/>
        </w:rPr>
        <w:t>Studet</w:t>
      </w:r>
      <w:proofErr w:type="spellEnd"/>
      <w:r w:rsidRPr="00DC760E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</w:p>
    <w:p w14:paraId="2DA59E0E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    </w:t>
      </w:r>
      <w:proofErr w:type="spellStart"/>
      <w:proofErr w:type="gramStart"/>
      <w:r w:rsidRPr="00DC760E">
        <w:rPr>
          <w:rFonts w:ascii="DM Mono" w:eastAsia="Times New Roman" w:hAnsi="DM Mono" w:cs="Times New Roman"/>
          <w:color w:val="FAFAFA"/>
          <w:lang w:val="en-US"/>
        </w:rPr>
        <w:t>in</w:t>
      </w:r>
      <w:r w:rsidRPr="00DC760E">
        <w:rPr>
          <w:rFonts w:ascii="DM Mono" w:eastAsia="Times New Roman" w:hAnsi="DM Mono" w:cs="Times New Roman"/>
          <w:color w:val="73B6CA"/>
          <w:lang w:val="en-US"/>
        </w:rPr>
        <w:t>.</w:t>
      </w:r>
      <w:r w:rsidRPr="00DC760E">
        <w:rPr>
          <w:rFonts w:ascii="DM Mono" w:eastAsia="Times New Roman" w:hAnsi="DM Mono" w:cs="Times New Roman"/>
          <w:color w:val="F9C822"/>
          <w:lang w:val="en-US"/>
        </w:rPr>
        <w:t>Showdet</w:t>
      </w:r>
      <w:proofErr w:type="spellEnd"/>
      <w:proofErr w:type="gramEnd"/>
      <w:r w:rsidRPr="00DC760E">
        <w:rPr>
          <w:rFonts w:ascii="DM Mono" w:eastAsia="Times New Roman" w:hAnsi="DM Mono" w:cs="Times New Roman"/>
          <w:color w:val="FAFAFA"/>
          <w:lang w:val="en-US"/>
        </w:rPr>
        <w:t>(</w:t>
      </w:r>
      <w:r w:rsidRPr="00DC760E">
        <w:rPr>
          <w:rFonts w:ascii="DM Mono" w:eastAsia="Times New Roman" w:hAnsi="DM Mono" w:cs="Times New Roman"/>
          <w:color w:val="99C794"/>
          <w:lang w:val="en-US"/>
        </w:rPr>
        <w:t>"Richard"</w:t>
      </w:r>
      <w:r w:rsidRPr="00DC760E">
        <w:rPr>
          <w:rFonts w:ascii="DM Mono" w:eastAsia="Times New Roman" w:hAnsi="DM Mono" w:cs="Times New Roman"/>
          <w:color w:val="73B6CA"/>
          <w:lang w:val="en-US"/>
        </w:rPr>
        <w:t>,</w:t>
      </w:r>
      <w:r w:rsidRPr="00DC760E">
        <w:rPr>
          <w:rFonts w:ascii="DM Mono" w:eastAsia="Times New Roman" w:hAnsi="DM Mono" w:cs="Times New Roman"/>
          <w:color w:val="F8AE68"/>
          <w:lang w:val="en-US"/>
        </w:rPr>
        <w:t>15</w:t>
      </w:r>
      <w:r w:rsidRPr="00DC760E">
        <w:rPr>
          <w:rFonts w:ascii="DM Mono" w:eastAsia="Times New Roman" w:hAnsi="DM Mono" w:cs="Times New Roman"/>
          <w:color w:val="FAFAFA"/>
          <w:lang w:val="en-US"/>
        </w:rPr>
        <w:t>);</w:t>
      </w:r>
    </w:p>
    <w:p w14:paraId="45AD5075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 }  </w:t>
      </w:r>
    </w:p>
    <w:p w14:paraId="24F47C63" w14:textId="77777777" w:rsidR="00DC760E" w:rsidRPr="00DC760E" w:rsidRDefault="00DC760E" w:rsidP="00DC760E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DC760E">
        <w:rPr>
          <w:rFonts w:ascii="DM Mono" w:eastAsia="Times New Roman" w:hAnsi="DM Mono" w:cs="Times New Roman"/>
          <w:color w:val="FAFAFA"/>
          <w:lang w:val="en-US"/>
        </w:rPr>
        <w:t>}</w:t>
      </w:r>
    </w:p>
    <w:p w14:paraId="360317C5" w14:textId="77777777" w:rsidR="00DC760E" w:rsidRPr="00930139" w:rsidRDefault="00DC760E" w:rsidP="00DC760E">
      <w:pPr>
        <w:shd w:val="clear" w:color="auto" w:fill="FFFFFF"/>
        <w:ind w:left="720"/>
        <w:rPr>
          <w:rFonts w:ascii="Arial" w:eastAsia="Times New Roman" w:hAnsi="Arial" w:cs="Arial"/>
          <w:color w:val="auto"/>
          <w:lang w:val="en-US"/>
        </w:rPr>
      </w:pPr>
    </w:p>
    <w:p w14:paraId="4899B5BA" w14:textId="114DAF9A" w:rsidR="00B76237" w:rsidRDefault="00B76237" w:rsidP="00930139"/>
    <w:p w14:paraId="4889EAE3" w14:textId="68A6F24C" w:rsidR="00C24A70" w:rsidRDefault="00C24A70" w:rsidP="00C24A70">
      <w:pPr>
        <w:spacing w:before="525"/>
        <w:outlineLvl w:val="1"/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>Inner Class (Non-</w:t>
      </w:r>
      <w:r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>Static Nested Class</w:t>
      </w:r>
      <w:r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>)</w:t>
      </w:r>
    </w:p>
    <w:p w14:paraId="34F9C3EB" w14:textId="77777777" w:rsidR="00C24A70" w:rsidRPr="00C24A70" w:rsidRDefault="00C24A70" w:rsidP="00C24A70">
      <w:pPr>
        <w:numPr>
          <w:ilvl w:val="0"/>
          <w:numId w:val="35"/>
        </w:num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  <w:r w:rsidRPr="00C24A70">
        <w:rPr>
          <w:rFonts w:ascii="Arial" w:eastAsia="Times New Roman" w:hAnsi="Arial" w:cs="Arial"/>
          <w:color w:val="auto"/>
          <w:lang w:val="en-US"/>
        </w:rPr>
        <w:t>A non-static nested class is called as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Inner</w:t>
      </w:r>
      <w:r w:rsidRPr="00C24A70">
        <w:rPr>
          <w:rFonts w:ascii="Arial" w:eastAsia="Times New Roman" w:hAnsi="Arial" w:cs="Arial"/>
          <w:color w:val="auto"/>
          <w:lang w:val="en-US"/>
        </w:rPr>
        <w:t> class in Java.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Nested Inner</w:t>
      </w:r>
      <w:r w:rsidRPr="00C24A70">
        <w:rPr>
          <w:rFonts w:ascii="Arial" w:eastAsia="Times New Roman" w:hAnsi="Arial" w:cs="Arial"/>
          <w:color w:val="auto"/>
          <w:lang w:val="en-US"/>
        </w:rPr>
        <w:t> class can access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private</w:t>
      </w:r>
      <w:r w:rsidRPr="00C24A70">
        <w:rPr>
          <w:rFonts w:ascii="Arial" w:eastAsia="Times New Roman" w:hAnsi="Arial" w:cs="Arial"/>
          <w:color w:val="auto"/>
          <w:lang w:val="en-US"/>
        </w:rPr>
        <w:t> instance variable of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</w:t>
      </w:r>
      <w:r w:rsidRPr="00C24A70">
        <w:rPr>
          <w:rFonts w:ascii="Arial" w:eastAsia="Times New Roman" w:hAnsi="Arial" w:cs="Arial"/>
          <w:color w:val="auto"/>
          <w:lang w:val="en-US"/>
        </w:rPr>
        <w:t> class. We cannot define any static method inside the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nested inner</w:t>
      </w:r>
      <w:r w:rsidRPr="00C24A70">
        <w:rPr>
          <w:rFonts w:ascii="Arial" w:eastAsia="Times New Roman" w:hAnsi="Arial" w:cs="Arial"/>
          <w:color w:val="auto"/>
          <w:lang w:val="en-US"/>
        </w:rPr>
        <w:t> class because an inner class is implicitly associated with an object of its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</w:t>
      </w:r>
      <w:r w:rsidRPr="00C24A70">
        <w:rPr>
          <w:rFonts w:ascii="Arial" w:eastAsia="Times New Roman" w:hAnsi="Arial" w:cs="Arial"/>
          <w:color w:val="auto"/>
          <w:lang w:val="en-US"/>
        </w:rPr>
        <w:t> class.</w:t>
      </w:r>
    </w:p>
    <w:p w14:paraId="67AA2FD7" w14:textId="30664F6A" w:rsidR="00C24A70" w:rsidRPr="00C24A70" w:rsidRDefault="00C24A70" w:rsidP="00C24A70">
      <w:pPr>
        <w:numPr>
          <w:ilvl w:val="0"/>
          <w:numId w:val="35"/>
        </w:num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  <w:r w:rsidRPr="00C24A70">
        <w:rPr>
          <w:rFonts w:ascii="Arial" w:eastAsia="Times New Roman" w:hAnsi="Arial" w:cs="Arial"/>
          <w:color w:val="auto"/>
          <w:lang w:val="en-US"/>
        </w:rPr>
        <w:t>The nested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inner</w:t>
      </w:r>
      <w:r w:rsidRPr="00C24A70">
        <w:rPr>
          <w:rFonts w:ascii="Arial" w:eastAsia="Times New Roman" w:hAnsi="Arial" w:cs="Arial"/>
          <w:color w:val="auto"/>
          <w:lang w:val="en-US"/>
        </w:rPr>
        <w:t> class exists within the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</w:t>
      </w:r>
      <w:r w:rsidRPr="00C24A70">
        <w:rPr>
          <w:rFonts w:ascii="Arial" w:eastAsia="Times New Roman" w:hAnsi="Arial" w:cs="Arial"/>
          <w:color w:val="auto"/>
          <w:lang w:val="en-US"/>
        </w:rPr>
        <w:t> class, and hence to instantiate an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inner</w:t>
      </w:r>
      <w:r w:rsidRPr="00C24A70">
        <w:rPr>
          <w:rFonts w:ascii="Arial" w:eastAsia="Times New Roman" w:hAnsi="Arial" w:cs="Arial"/>
          <w:color w:val="auto"/>
          <w:lang w:val="en-US"/>
        </w:rPr>
        <w:t> class, we must first instantiate the </w:t>
      </w:r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</w:t>
      </w:r>
      <w:r w:rsidRPr="00C24A70">
        <w:rPr>
          <w:rFonts w:ascii="Arial" w:eastAsia="Times New Roman" w:hAnsi="Arial" w:cs="Arial"/>
          <w:color w:val="auto"/>
          <w:lang w:val="en-US"/>
        </w:rPr>
        <w:t> class. Then, create the inner object within the outer object using the following syntax as </w:t>
      </w:r>
      <w:proofErr w:type="spellStart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OuterClass.InnerClass</w:t>
      </w:r>
      <w:proofErr w:type="spellEnd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 xml:space="preserve"> </w:t>
      </w:r>
      <w:proofErr w:type="spellStart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innerobject</w:t>
      </w:r>
      <w:proofErr w:type="spellEnd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 xml:space="preserve"> =</w:t>
      </w:r>
      <w:proofErr w:type="spellStart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outerobject.new</w:t>
      </w:r>
      <w:proofErr w:type="spellEnd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 xml:space="preserve"> </w:t>
      </w:r>
      <w:proofErr w:type="spellStart"/>
      <w:proofErr w:type="gramStart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InnerClass</w:t>
      </w:r>
      <w:proofErr w:type="spellEnd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(</w:t>
      </w:r>
      <w:proofErr w:type="gramEnd"/>
      <w:r w:rsidRPr="00C24A70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)</w:t>
      </w:r>
    </w:p>
    <w:p w14:paraId="6C565F10" w14:textId="4FDEB0A9" w:rsidR="00C24A70" w:rsidRDefault="00C24A70" w:rsidP="00930139"/>
    <w:p w14:paraId="5AA2E52D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9E94DD"/>
          <w:lang w:val="en-US"/>
        </w:rPr>
        <w:t>class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StudentClass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{</w:t>
      </w:r>
      <w:proofErr w:type="gramEnd"/>
    </w:p>
    <w:p w14:paraId="363ED16E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64A6D7"/>
          <w:lang w:val="en-US"/>
        </w:rPr>
        <w:t>int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extMark</w:t>
      </w:r>
      <w:proofErr w:type="spellEnd"/>
      <w:r w:rsidRPr="002A29DD">
        <w:rPr>
          <w:rFonts w:ascii="DM Mono" w:eastAsia="Times New Roman" w:hAnsi="DM Mono" w:cs="Times New Roman"/>
          <w:color w:val="73B6CA"/>
          <w:lang w:val="en-US"/>
        </w:rPr>
        <w:t>,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total;</w:t>
      </w:r>
      <w:proofErr w:type="gramEnd"/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</w:p>
    <w:p w14:paraId="22F539E3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9E94DD"/>
          <w:lang w:val="en-US"/>
        </w:rPr>
        <w:t>String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rollNo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</w:p>
    <w:p w14:paraId="34BA7389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9E94DD"/>
          <w:lang w:val="en-US"/>
        </w:rPr>
        <w:t>final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64A6D7"/>
          <w:lang w:val="en-US"/>
        </w:rPr>
        <w:t>int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internalMark</w:t>
      </w:r>
      <w:proofErr w:type="spellEnd"/>
      <w:r w:rsidRPr="002A29DD">
        <w:rPr>
          <w:rFonts w:ascii="DM Mono" w:eastAsia="Times New Roman" w:hAnsi="DM Mono" w:cs="Times New Roman"/>
          <w:color w:val="73B6CA"/>
          <w:lang w:val="en-US"/>
        </w:rPr>
        <w:t>=</w:t>
      </w:r>
      <w:proofErr w:type="gramStart"/>
      <w:r w:rsidRPr="002A29DD">
        <w:rPr>
          <w:rFonts w:ascii="DM Mono" w:eastAsia="Times New Roman" w:hAnsi="DM Mono" w:cs="Times New Roman"/>
          <w:color w:val="F8AE68"/>
          <w:lang w:val="en-US"/>
        </w:rPr>
        <w:t>18</w:t>
      </w:r>
      <w:r w:rsidRPr="002A29DD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  <w:r w:rsidRPr="002A29DD">
        <w:rPr>
          <w:rFonts w:ascii="DM Mono" w:eastAsia="Times New Roman" w:hAnsi="DM Mono" w:cs="Times New Roman"/>
          <w:color w:val="FAFAFA"/>
          <w:lang w:val="en-US"/>
        </w:rPr>
        <w:t>    </w:t>
      </w:r>
    </w:p>
    <w:p w14:paraId="6FEF1FD7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</w:t>
      </w:r>
      <w:r w:rsidRPr="002A29DD">
        <w:rPr>
          <w:rFonts w:ascii="DM Mono" w:eastAsia="Times New Roman" w:hAnsi="DM Mono" w:cs="Times New Roman"/>
          <w:color w:val="9E94DD"/>
          <w:lang w:val="en-US"/>
        </w:rPr>
        <w:t>class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InnerStudent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{</w:t>
      </w:r>
      <w:proofErr w:type="gramEnd"/>
      <w:r w:rsidRPr="002A29DD">
        <w:rPr>
          <w:rFonts w:ascii="DM Mono" w:eastAsia="Times New Roman" w:hAnsi="DM Mono" w:cs="Times New Roman"/>
          <w:color w:val="FAFAFA"/>
          <w:lang w:val="en-US"/>
        </w:rPr>
        <w:t>  </w:t>
      </w:r>
    </w:p>
    <w:p w14:paraId="43A5697A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       </w:t>
      </w:r>
      <w:r w:rsidRPr="002A29DD">
        <w:rPr>
          <w:rFonts w:ascii="DM Mono" w:eastAsia="Times New Roman" w:hAnsi="DM Mono" w:cs="Times New Roman"/>
          <w:color w:val="9E94DD"/>
          <w:lang w:val="en-US"/>
        </w:rPr>
        <w:t>public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64A6D7"/>
          <w:lang w:val="en-US"/>
        </w:rPr>
        <w:t>void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2A29DD">
        <w:rPr>
          <w:rFonts w:ascii="DM Mono" w:eastAsia="Times New Roman" w:hAnsi="DM Mono" w:cs="Times New Roman"/>
          <w:color w:val="F9C822"/>
          <w:lang w:val="en-US"/>
        </w:rPr>
        <w:t>StudentMarks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2A29DD">
        <w:rPr>
          <w:rFonts w:ascii="DM Mono" w:eastAsia="Times New Roman" w:hAnsi="DM Mono" w:cs="Times New Roman"/>
          <w:color w:val="9E94DD"/>
          <w:lang w:val="en-US"/>
        </w:rPr>
        <w:t>String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64A6D7"/>
          <w:lang w:val="en-US"/>
        </w:rPr>
        <w:t>rNo</w:t>
      </w:r>
      <w:r w:rsidRPr="002A29DD">
        <w:rPr>
          <w:rFonts w:ascii="DM Mono" w:eastAsia="Times New Roman" w:hAnsi="DM Mono" w:cs="Times New Roman"/>
          <w:color w:val="73B6CA"/>
          <w:lang w:val="en-US"/>
        </w:rPr>
        <w:t>,</w:t>
      </w:r>
      <w:r w:rsidRPr="002A29DD">
        <w:rPr>
          <w:rFonts w:ascii="DM Mono" w:eastAsia="Times New Roman" w:hAnsi="DM Mono" w:cs="Times New Roman"/>
          <w:color w:val="64A6D7"/>
          <w:lang w:val="en-US"/>
        </w:rPr>
        <w:t>int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64A6D7"/>
          <w:lang w:val="en-US"/>
        </w:rPr>
        <w:t>externalMark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){</w:t>
      </w:r>
    </w:p>
    <w:p w14:paraId="3BCC363A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lastRenderedPageBreak/>
        <w:t>            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rollNo</w:t>
      </w:r>
      <w:proofErr w:type="spellEnd"/>
      <w:r w:rsidRPr="002A29DD">
        <w:rPr>
          <w:rFonts w:ascii="DM Mono" w:eastAsia="Times New Roman" w:hAnsi="DM Mono" w:cs="Times New Roman"/>
          <w:color w:val="73B6CA"/>
          <w:lang w:val="en-US"/>
        </w:rPr>
        <w:t>=</w:t>
      </w:r>
      <w:proofErr w:type="spellStart"/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rNo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</w:p>
    <w:p w14:paraId="24491ECC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          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extMark</w:t>
      </w:r>
      <w:proofErr w:type="spellEnd"/>
      <w:r w:rsidRPr="002A29DD">
        <w:rPr>
          <w:rFonts w:ascii="DM Mono" w:eastAsia="Times New Roman" w:hAnsi="DM Mono" w:cs="Times New Roman"/>
          <w:color w:val="73B6CA"/>
          <w:lang w:val="en-US"/>
        </w:rPr>
        <w:t>=</w:t>
      </w:r>
      <w:proofErr w:type="spellStart"/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externalMark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</w:p>
    <w:p w14:paraId="242F35C7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           total</w:t>
      </w:r>
      <w:r w:rsidRPr="002A29DD">
        <w:rPr>
          <w:rFonts w:ascii="DM Mono" w:eastAsia="Times New Roman" w:hAnsi="DM Mono" w:cs="Times New Roman"/>
          <w:color w:val="73B6CA"/>
          <w:lang w:val="en-US"/>
        </w:rPr>
        <w:t>=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externalMark</w:t>
      </w:r>
      <w:r w:rsidRPr="002A29DD">
        <w:rPr>
          <w:rFonts w:ascii="DM Mono" w:eastAsia="Times New Roman" w:hAnsi="DM Mono" w:cs="Times New Roman"/>
          <w:color w:val="73B6CA"/>
          <w:lang w:val="en-US"/>
        </w:rPr>
        <w:t>+</w:t>
      </w:r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internalMark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</w:p>
    <w:p w14:paraId="422ED993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          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System</w:t>
      </w:r>
      <w:r w:rsidRPr="002A29DD">
        <w:rPr>
          <w:rFonts w:ascii="DM Mono" w:eastAsia="Times New Roman" w:hAnsi="DM Mono" w:cs="Times New Roman"/>
          <w:color w:val="73B6CA"/>
          <w:lang w:val="en-US"/>
        </w:rPr>
        <w:t>.</w:t>
      </w:r>
      <w:r w:rsidRPr="002A29DD">
        <w:rPr>
          <w:rFonts w:ascii="DM Mono" w:eastAsia="Times New Roman" w:hAnsi="DM Mono" w:cs="Times New Roman"/>
          <w:color w:val="FAFAFA"/>
          <w:lang w:val="en-US"/>
        </w:rPr>
        <w:t>out</w:t>
      </w:r>
      <w:r w:rsidRPr="002A29DD">
        <w:rPr>
          <w:rFonts w:ascii="DM Mono" w:eastAsia="Times New Roman" w:hAnsi="DM Mono" w:cs="Times New Roman"/>
          <w:color w:val="73B6CA"/>
          <w:lang w:val="en-US"/>
        </w:rPr>
        <w:t>.</w:t>
      </w:r>
      <w:r w:rsidRPr="002A29DD">
        <w:rPr>
          <w:rFonts w:ascii="DM Mono" w:eastAsia="Times New Roman" w:hAnsi="DM Mono" w:cs="Times New Roman"/>
          <w:color w:val="F9C822"/>
          <w:lang w:val="en-US"/>
        </w:rPr>
        <w:t>println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(</w:t>
      </w:r>
      <w:r w:rsidRPr="002A29DD">
        <w:rPr>
          <w:rFonts w:ascii="DM Mono" w:eastAsia="Times New Roman" w:hAnsi="DM Mono" w:cs="Times New Roman"/>
          <w:color w:val="99C794"/>
          <w:lang w:val="en-US"/>
        </w:rPr>
        <w:t>"Student </w:t>
      </w:r>
      <w:proofErr w:type="spellStart"/>
      <w:r w:rsidRPr="002A29DD">
        <w:rPr>
          <w:rFonts w:ascii="DM Mono" w:eastAsia="Times New Roman" w:hAnsi="DM Mono" w:cs="Times New Roman"/>
          <w:color w:val="99C794"/>
          <w:lang w:val="en-US"/>
        </w:rPr>
        <w:t>Rollnumber</w:t>
      </w:r>
      <w:proofErr w:type="spellEnd"/>
      <w:r w:rsidRPr="002A29DD">
        <w:rPr>
          <w:rFonts w:ascii="DM Mono" w:eastAsia="Times New Roman" w:hAnsi="DM Mono" w:cs="Times New Roman"/>
          <w:color w:val="99C794"/>
          <w:lang w:val="en-US"/>
        </w:rPr>
        <w:t>:"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73B6CA"/>
          <w:lang w:val="en-US"/>
        </w:rPr>
        <w:t>+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rNo</w:t>
      </w:r>
      <w:proofErr w:type="spellEnd"/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</w:p>
    <w:p w14:paraId="1A5DC4C8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          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System</w:t>
      </w:r>
      <w:r w:rsidRPr="002A29DD">
        <w:rPr>
          <w:rFonts w:ascii="DM Mono" w:eastAsia="Times New Roman" w:hAnsi="DM Mono" w:cs="Times New Roman"/>
          <w:color w:val="73B6CA"/>
          <w:lang w:val="en-US"/>
        </w:rPr>
        <w:t>.</w:t>
      </w:r>
      <w:r w:rsidRPr="002A29DD">
        <w:rPr>
          <w:rFonts w:ascii="DM Mono" w:eastAsia="Times New Roman" w:hAnsi="DM Mono" w:cs="Times New Roman"/>
          <w:color w:val="FAFAFA"/>
          <w:lang w:val="en-US"/>
        </w:rPr>
        <w:t>out</w:t>
      </w:r>
      <w:r w:rsidRPr="002A29DD">
        <w:rPr>
          <w:rFonts w:ascii="DM Mono" w:eastAsia="Times New Roman" w:hAnsi="DM Mono" w:cs="Times New Roman"/>
          <w:color w:val="73B6CA"/>
          <w:lang w:val="en-US"/>
        </w:rPr>
        <w:t>.</w:t>
      </w:r>
      <w:r w:rsidRPr="002A29DD">
        <w:rPr>
          <w:rFonts w:ascii="DM Mono" w:eastAsia="Times New Roman" w:hAnsi="DM Mono" w:cs="Times New Roman"/>
          <w:color w:val="F9C822"/>
          <w:lang w:val="en-US"/>
        </w:rPr>
        <w:t>println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(</w:t>
      </w:r>
      <w:r w:rsidRPr="002A29DD">
        <w:rPr>
          <w:rFonts w:ascii="DM Mono" w:eastAsia="Times New Roman" w:hAnsi="DM Mono" w:cs="Times New Roman"/>
          <w:color w:val="99C794"/>
          <w:lang w:val="en-US"/>
        </w:rPr>
        <w:t>"Total marks: "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73B6CA"/>
          <w:lang w:val="en-US"/>
        </w:rPr>
        <w:t>+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total</w:t>
      </w:r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</w:p>
    <w:p w14:paraId="1A52E11C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           }  </w:t>
      </w:r>
    </w:p>
    <w:p w14:paraId="7892A857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    }  </w:t>
      </w:r>
    </w:p>
    <w:p w14:paraId="2D510226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}</w:t>
      </w:r>
    </w:p>
    <w:p w14:paraId="17CC3F0E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9E94DD"/>
          <w:lang w:val="en-US"/>
        </w:rPr>
        <w:t>public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9E94DD"/>
          <w:lang w:val="en-US"/>
        </w:rPr>
        <w:t>class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InnerClass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 {</w:t>
      </w:r>
    </w:p>
    <w:p w14:paraId="119BA7FF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9E94DD"/>
          <w:lang w:val="en-US"/>
        </w:rPr>
        <w:t>public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9E94DD"/>
          <w:lang w:val="en-US"/>
        </w:rPr>
        <w:t>static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r w:rsidRPr="002A29DD">
        <w:rPr>
          <w:rFonts w:ascii="DM Mono" w:eastAsia="Times New Roman" w:hAnsi="DM Mono" w:cs="Times New Roman"/>
          <w:color w:val="64A6D7"/>
          <w:lang w:val="en-US"/>
        </w:rPr>
        <w:t>void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gramStart"/>
      <w:r w:rsidRPr="002A29DD">
        <w:rPr>
          <w:rFonts w:ascii="DM Mono" w:eastAsia="Times New Roman" w:hAnsi="DM Mono" w:cs="Times New Roman"/>
          <w:color w:val="F9C822"/>
          <w:lang w:val="en-US"/>
        </w:rPr>
        <w:t>main</w:t>
      </w:r>
      <w:r w:rsidRPr="002A29DD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2A29DD">
        <w:rPr>
          <w:rFonts w:ascii="DM Mono" w:eastAsia="Times New Roman" w:hAnsi="DM Mono" w:cs="Times New Roman"/>
          <w:color w:val="9E94DD"/>
          <w:lang w:val="en-US"/>
        </w:rPr>
        <w:t>String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64A6D7"/>
          <w:lang w:val="en-US"/>
        </w:rPr>
        <w:t>args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[]){  </w:t>
      </w:r>
    </w:p>
    <w:p w14:paraId="1B88A60C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</w:t>
      </w:r>
      <w:proofErr w:type="spellStart"/>
      <w:r w:rsidRPr="002A29DD">
        <w:rPr>
          <w:rFonts w:ascii="DM Mono" w:eastAsia="Times New Roman" w:hAnsi="DM Mono" w:cs="Times New Roman"/>
          <w:color w:val="9E94DD"/>
          <w:lang w:val="en-US"/>
        </w:rPr>
        <w:t>StudentClass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outerClass</w:t>
      </w:r>
      <w:proofErr w:type="spellEnd"/>
      <w:r w:rsidRPr="002A29DD">
        <w:rPr>
          <w:rFonts w:ascii="DM Mono" w:eastAsia="Times New Roman" w:hAnsi="DM Mono" w:cs="Times New Roman"/>
          <w:color w:val="73B6CA"/>
          <w:lang w:val="en-US"/>
        </w:rPr>
        <w:t>=</w:t>
      </w:r>
      <w:r w:rsidRPr="002A29DD">
        <w:rPr>
          <w:rFonts w:ascii="DM Mono" w:eastAsia="Times New Roman" w:hAnsi="DM Mono" w:cs="Times New Roman"/>
          <w:color w:val="9E94DD"/>
          <w:lang w:val="en-US"/>
        </w:rPr>
        <w:t>new</w:t>
      </w:r>
      <w:r w:rsidRPr="002A29DD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2A29DD">
        <w:rPr>
          <w:rFonts w:ascii="DM Mono" w:eastAsia="Times New Roman" w:hAnsi="DM Mono" w:cs="Times New Roman"/>
          <w:color w:val="F9C822"/>
          <w:lang w:val="en-US"/>
        </w:rPr>
        <w:t>StudentClass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2A29DD">
        <w:rPr>
          <w:rFonts w:ascii="DM Mono" w:eastAsia="Times New Roman" w:hAnsi="DM Mono" w:cs="Times New Roman"/>
          <w:color w:val="FAFAFA"/>
          <w:lang w:val="en-US"/>
        </w:rPr>
        <w:t>);</w:t>
      </w:r>
    </w:p>
    <w:p w14:paraId="6456EDFA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StudentClass</w:t>
      </w:r>
      <w:r w:rsidRPr="002A29DD">
        <w:rPr>
          <w:rFonts w:ascii="DM Mono" w:eastAsia="Times New Roman" w:hAnsi="DM Mono" w:cs="Times New Roman"/>
          <w:color w:val="73B6CA"/>
          <w:lang w:val="en-US"/>
        </w:rPr>
        <w:t>.</w:t>
      </w:r>
      <w:r w:rsidRPr="002A29DD">
        <w:rPr>
          <w:rFonts w:ascii="DM Mono" w:eastAsia="Times New Roman" w:hAnsi="DM Mono" w:cs="Times New Roman"/>
          <w:color w:val="FAFAFA"/>
          <w:lang w:val="en-US"/>
        </w:rPr>
        <w:t>InnerStudent </w:t>
      </w:r>
      <w:r w:rsidRPr="002A29DD">
        <w:rPr>
          <w:rFonts w:ascii="DM Mono" w:eastAsia="Times New Roman" w:hAnsi="DM Mono" w:cs="Times New Roman"/>
          <w:color w:val="9E94DD"/>
          <w:lang w:val="en-US"/>
        </w:rPr>
        <w:t>InnerClass</w:t>
      </w:r>
      <w:r w:rsidRPr="002A29DD">
        <w:rPr>
          <w:rFonts w:ascii="DM Mono" w:eastAsia="Times New Roman" w:hAnsi="DM Mono" w:cs="Times New Roman"/>
          <w:color w:val="73B6CA"/>
          <w:lang w:val="en-US"/>
        </w:rPr>
        <w:t>=</w:t>
      </w:r>
      <w:r w:rsidRPr="002A29DD">
        <w:rPr>
          <w:rFonts w:ascii="DM Mono" w:eastAsia="Times New Roman" w:hAnsi="DM Mono" w:cs="Times New Roman"/>
          <w:color w:val="FAFAFA"/>
          <w:lang w:val="en-US"/>
        </w:rPr>
        <w:t>outerClass</w:t>
      </w:r>
      <w:r w:rsidRPr="002A29DD">
        <w:rPr>
          <w:rFonts w:ascii="DM Mono" w:eastAsia="Times New Roman" w:hAnsi="DM Mono" w:cs="Times New Roman"/>
          <w:color w:val="73B6CA"/>
          <w:lang w:val="en-US"/>
        </w:rPr>
        <w:t>.</w:t>
      </w:r>
      <w:r w:rsidRPr="002A29DD">
        <w:rPr>
          <w:rFonts w:ascii="DM Mono" w:eastAsia="Times New Roman" w:hAnsi="DM Mono" w:cs="Times New Roman"/>
          <w:color w:val="FAFAFA"/>
          <w:lang w:val="en-US"/>
        </w:rPr>
        <w:t>new </w:t>
      </w:r>
      <w:proofErr w:type="gramStart"/>
      <w:r w:rsidRPr="002A29DD">
        <w:rPr>
          <w:rFonts w:ascii="DM Mono" w:eastAsia="Times New Roman" w:hAnsi="DM Mono" w:cs="Times New Roman"/>
          <w:color w:val="F9C822"/>
          <w:lang w:val="en-US"/>
        </w:rPr>
        <w:t>InnerStudent</w:t>
      </w:r>
      <w:r w:rsidRPr="002A29DD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2A29DD">
        <w:rPr>
          <w:rFonts w:ascii="DM Mono" w:eastAsia="Times New Roman" w:hAnsi="DM Mono" w:cs="Times New Roman"/>
          <w:color w:val="FAFAFA"/>
          <w:lang w:val="en-US"/>
        </w:rPr>
        <w:t>);</w:t>
      </w:r>
    </w:p>
    <w:p w14:paraId="75F484EE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  </w:t>
      </w:r>
      <w:proofErr w:type="spellStart"/>
      <w:r w:rsidRPr="002A29DD">
        <w:rPr>
          <w:rFonts w:ascii="DM Mono" w:eastAsia="Times New Roman" w:hAnsi="DM Mono" w:cs="Times New Roman"/>
          <w:color w:val="FAFAFA"/>
          <w:lang w:val="en-US"/>
        </w:rPr>
        <w:t>InnerClass</w:t>
      </w:r>
      <w:r w:rsidRPr="002A29DD">
        <w:rPr>
          <w:rFonts w:ascii="DM Mono" w:eastAsia="Times New Roman" w:hAnsi="DM Mono" w:cs="Times New Roman"/>
          <w:color w:val="73B6CA"/>
          <w:lang w:val="en-US"/>
        </w:rPr>
        <w:t>.</w:t>
      </w:r>
      <w:r w:rsidRPr="002A29DD">
        <w:rPr>
          <w:rFonts w:ascii="DM Mono" w:eastAsia="Times New Roman" w:hAnsi="DM Mono" w:cs="Times New Roman"/>
          <w:color w:val="F9C822"/>
          <w:lang w:val="en-US"/>
        </w:rPr>
        <w:t>StudentMarks</w:t>
      </w:r>
      <w:proofErr w:type="spellEnd"/>
      <w:r w:rsidRPr="002A29DD">
        <w:rPr>
          <w:rFonts w:ascii="DM Mono" w:eastAsia="Times New Roman" w:hAnsi="DM Mono" w:cs="Times New Roman"/>
          <w:color w:val="FAFAFA"/>
          <w:lang w:val="en-US"/>
        </w:rPr>
        <w:t>(</w:t>
      </w:r>
      <w:r w:rsidRPr="002A29DD">
        <w:rPr>
          <w:rFonts w:ascii="DM Mono" w:eastAsia="Times New Roman" w:hAnsi="DM Mono" w:cs="Times New Roman"/>
          <w:color w:val="99C794"/>
          <w:lang w:val="en-US"/>
        </w:rPr>
        <w:t>"SCS1024"</w:t>
      </w:r>
      <w:r w:rsidRPr="002A29DD">
        <w:rPr>
          <w:rFonts w:ascii="DM Mono" w:eastAsia="Times New Roman" w:hAnsi="DM Mono" w:cs="Times New Roman"/>
          <w:color w:val="73B6CA"/>
          <w:lang w:val="en-US"/>
        </w:rPr>
        <w:t>,</w:t>
      </w:r>
      <w:r w:rsidRPr="002A29DD">
        <w:rPr>
          <w:rFonts w:ascii="DM Mono" w:eastAsia="Times New Roman" w:hAnsi="DM Mono" w:cs="Times New Roman"/>
          <w:color w:val="F8AE68"/>
          <w:lang w:val="en-US"/>
        </w:rPr>
        <w:t>68</w:t>
      </w:r>
      <w:proofErr w:type="gramStart"/>
      <w:r w:rsidRPr="002A29DD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</w:p>
    <w:p w14:paraId="409C9AFE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}  </w:t>
      </w:r>
    </w:p>
    <w:p w14:paraId="52F2D7EA" w14:textId="77777777" w:rsidR="002A29DD" w:rsidRPr="002A29DD" w:rsidRDefault="002A29DD" w:rsidP="002A29DD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2A29DD">
        <w:rPr>
          <w:rFonts w:ascii="DM Mono" w:eastAsia="Times New Roman" w:hAnsi="DM Mono" w:cs="Times New Roman"/>
          <w:color w:val="FAFAFA"/>
          <w:lang w:val="en-US"/>
        </w:rPr>
        <w:t>}</w:t>
      </w:r>
    </w:p>
    <w:p w14:paraId="2D2C22B4" w14:textId="12A200BD" w:rsidR="002A29DD" w:rsidRDefault="002A29DD" w:rsidP="00930139"/>
    <w:p w14:paraId="4DD25E92" w14:textId="13A59527" w:rsidR="009A2032" w:rsidRDefault="009A2032" w:rsidP="009A2032">
      <w:pPr>
        <w:spacing w:before="525"/>
        <w:outlineLvl w:val="1"/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 xml:space="preserve">Local </w:t>
      </w:r>
      <w:r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  <w:t xml:space="preserve">Inner Class </w:t>
      </w:r>
    </w:p>
    <w:p w14:paraId="163CF2EB" w14:textId="77777777" w:rsidR="005D4B61" w:rsidRPr="005D4B61" w:rsidRDefault="005D4B61" w:rsidP="005D4B61">
      <w:pPr>
        <w:numPr>
          <w:ilvl w:val="0"/>
          <w:numId w:val="36"/>
        </w:num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  <w:r w:rsidRPr="005D4B61">
        <w:rPr>
          <w:rFonts w:ascii="Arial" w:eastAsia="Times New Roman" w:hAnsi="Arial" w:cs="Arial"/>
          <w:color w:val="auto"/>
          <w:lang w:val="en-US"/>
        </w:rPr>
        <w:t>The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Local Inner</w:t>
      </w:r>
      <w:r w:rsidRPr="005D4B61">
        <w:rPr>
          <w:rFonts w:ascii="Arial" w:eastAsia="Times New Roman" w:hAnsi="Arial" w:cs="Arial"/>
          <w:color w:val="auto"/>
          <w:lang w:val="en-US"/>
        </w:rPr>
        <w:t> class is a class which is declared within a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method</w:t>
      </w:r>
      <w:r w:rsidRPr="005D4B61">
        <w:rPr>
          <w:rFonts w:ascii="Arial" w:eastAsia="Times New Roman" w:hAnsi="Arial" w:cs="Arial"/>
          <w:color w:val="auto"/>
          <w:lang w:val="en-US"/>
        </w:rPr>
        <w:t> body of an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</w:t>
      </w:r>
      <w:r w:rsidRPr="005D4B61">
        <w:rPr>
          <w:rFonts w:ascii="Arial" w:eastAsia="Times New Roman" w:hAnsi="Arial" w:cs="Arial"/>
          <w:color w:val="auto"/>
          <w:lang w:val="en-US"/>
        </w:rPr>
        <w:t> class. The scope of the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Local inner</w:t>
      </w:r>
      <w:r w:rsidRPr="005D4B61">
        <w:rPr>
          <w:rFonts w:ascii="Arial" w:eastAsia="Times New Roman" w:hAnsi="Arial" w:cs="Arial"/>
          <w:color w:val="auto"/>
          <w:lang w:val="en-US"/>
        </w:rPr>
        <w:t> class is restricted to the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block/method</w:t>
      </w:r>
      <w:r w:rsidRPr="005D4B61">
        <w:rPr>
          <w:rFonts w:ascii="Arial" w:eastAsia="Times New Roman" w:hAnsi="Arial" w:cs="Arial"/>
          <w:color w:val="auto"/>
          <w:lang w:val="en-US"/>
        </w:rPr>
        <w:t> where they are defined. This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Local inner</w:t>
      </w:r>
      <w:r w:rsidRPr="005D4B61">
        <w:rPr>
          <w:rFonts w:ascii="Arial" w:eastAsia="Times New Roman" w:hAnsi="Arial" w:cs="Arial"/>
          <w:color w:val="auto"/>
          <w:lang w:val="en-US"/>
        </w:rPr>
        <w:t> class cannot be instantiated from outside the block/method where it is created. A local class can access the members of its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outer</w:t>
      </w:r>
      <w:r w:rsidRPr="005D4B61">
        <w:rPr>
          <w:rFonts w:ascii="Arial" w:eastAsia="Times New Roman" w:hAnsi="Arial" w:cs="Arial"/>
          <w:color w:val="auto"/>
          <w:lang w:val="en-US"/>
        </w:rPr>
        <w:t> class.</w:t>
      </w:r>
    </w:p>
    <w:p w14:paraId="3B3FEB53" w14:textId="6DF8BB29" w:rsidR="005D4B61" w:rsidRDefault="005D4B61" w:rsidP="005D4B61">
      <w:pPr>
        <w:numPr>
          <w:ilvl w:val="0"/>
          <w:numId w:val="36"/>
        </w:num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  <w:r w:rsidRPr="005D4B61">
        <w:rPr>
          <w:rFonts w:ascii="Arial" w:eastAsia="Times New Roman" w:hAnsi="Arial" w:cs="Arial"/>
          <w:color w:val="auto"/>
          <w:lang w:val="en-US"/>
        </w:rPr>
        <w:t>To invoke the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methods</w:t>
      </w:r>
      <w:r w:rsidRPr="005D4B61">
        <w:rPr>
          <w:rFonts w:ascii="Arial" w:eastAsia="Times New Roman" w:hAnsi="Arial" w:cs="Arial"/>
          <w:color w:val="auto"/>
          <w:lang w:val="en-US"/>
        </w:rPr>
        <w:t> of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local inner</w:t>
      </w:r>
      <w:r w:rsidRPr="005D4B61">
        <w:rPr>
          <w:rFonts w:ascii="Arial" w:eastAsia="Times New Roman" w:hAnsi="Arial" w:cs="Arial"/>
          <w:color w:val="auto"/>
          <w:lang w:val="en-US"/>
        </w:rPr>
        <w:t> class, we must instantiate this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local inner</w:t>
      </w:r>
      <w:r w:rsidRPr="005D4B61">
        <w:rPr>
          <w:rFonts w:ascii="Arial" w:eastAsia="Times New Roman" w:hAnsi="Arial" w:cs="Arial"/>
          <w:color w:val="auto"/>
          <w:lang w:val="en-US"/>
        </w:rPr>
        <w:t> class inside the </w:t>
      </w:r>
      <w:r w:rsidRPr="005D4B61">
        <w:rPr>
          <w:rFonts w:ascii="var(--ps-type-font-family-code)" w:eastAsia="Times New Roman" w:hAnsi="var(--ps-type-font-family-code)" w:cs="Courier New"/>
          <w:color w:val="2F739D"/>
          <w:sz w:val="20"/>
          <w:szCs w:val="20"/>
          <w:shd w:val="clear" w:color="auto" w:fill="F7F7F8"/>
          <w:lang w:val="en-US"/>
        </w:rPr>
        <w:t>method</w:t>
      </w:r>
      <w:r w:rsidRPr="005D4B61">
        <w:rPr>
          <w:rFonts w:ascii="Arial" w:eastAsia="Times New Roman" w:hAnsi="Arial" w:cs="Arial"/>
          <w:color w:val="auto"/>
          <w:lang w:val="en-US"/>
        </w:rPr>
        <w:t> itself. The outer class methods can be invoked only by creating objects for the outer class.</w:t>
      </w:r>
    </w:p>
    <w:p w14:paraId="7A3102A3" w14:textId="5D829F13" w:rsidR="00F467E4" w:rsidRDefault="00F467E4" w:rsidP="00F467E4">
      <w:p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</w:p>
    <w:p w14:paraId="657A69D9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9E94DD"/>
          <w:lang w:val="en-US"/>
        </w:rPr>
        <w:t>class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F467E4">
        <w:rPr>
          <w:rFonts w:ascii="DM Mono" w:eastAsia="Times New Roman" w:hAnsi="DM Mono" w:cs="Times New Roman"/>
          <w:color w:val="FAFAFA"/>
          <w:lang w:val="en-US"/>
        </w:rPr>
        <w:t>Localinnerclass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 {</w:t>
      </w:r>
    </w:p>
    <w:p w14:paraId="243B8E51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64A6D7"/>
          <w:lang w:val="en-US"/>
        </w:rPr>
        <w:t>int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b</w:t>
      </w:r>
      <w:r w:rsidRPr="00F467E4">
        <w:rPr>
          <w:rFonts w:ascii="DM Mono" w:eastAsia="Times New Roman" w:hAnsi="DM Mono" w:cs="Times New Roman"/>
          <w:color w:val="73B6CA"/>
          <w:lang w:val="en-US"/>
        </w:rPr>
        <w:t>=</w:t>
      </w:r>
      <w:proofErr w:type="gramStart"/>
      <w:r w:rsidRPr="00F467E4">
        <w:rPr>
          <w:rFonts w:ascii="DM Mono" w:eastAsia="Times New Roman" w:hAnsi="DM Mono" w:cs="Times New Roman"/>
          <w:color w:val="F8AE68"/>
          <w:lang w:val="en-US"/>
        </w:rPr>
        <w:t>20</w:t>
      </w:r>
      <w:r w:rsidRPr="00F467E4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</w:p>
    <w:p w14:paraId="1BCF73CC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9E94DD"/>
          <w:lang w:val="en-US"/>
        </w:rPr>
        <w:t>public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64A6D7"/>
          <w:lang w:val="en-US"/>
        </w:rPr>
        <w:t>void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F467E4">
        <w:rPr>
          <w:rFonts w:ascii="DM Mono" w:eastAsia="Times New Roman" w:hAnsi="DM Mono" w:cs="Times New Roman"/>
          <w:color w:val="F9C822"/>
          <w:lang w:val="en-US"/>
        </w:rPr>
        <w:t>outerMethod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F467E4">
        <w:rPr>
          <w:rFonts w:ascii="DM Mono" w:eastAsia="Times New Roman" w:hAnsi="DM Mono" w:cs="Times New Roman"/>
          <w:color w:val="FAFAFA"/>
          <w:lang w:val="en-US"/>
        </w:rPr>
        <w:t>){</w:t>
      </w:r>
    </w:p>
    <w:p w14:paraId="009A1FB2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64A6D7"/>
          <w:lang w:val="en-US"/>
        </w:rPr>
        <w:t>int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a</w:t>
      </w:r>
      <w:r w:rsidRPr="00F467E4">
        <w:rPr>
          <w:rFonts w:ascii="DM Mono" w:eastAsia="Times New Roman" w:hAnsi="DM Mono" w:cs="Times New Roman"/>
          <w:color w:val="73B6CA"/>
          <w:lang w:val="en-US"/>
        </w:rPr>
        <w:t>=</w:t>
      </w:r>
      <w:proofErr w:type="gramStart"/>
      <w:r w:rsidRPr="00F467E4">
        <w:rPr>
          <w:rFonts w:ascii="DM Mono" w:eastAsia="Times New Roman" w:hAnsi="DM Mono" w:cs="Times New Roman"/>
          <w:color w:val="F8AE68"/>
          <w:lang w:val="en-US"/>
        </w:rPr>
        <w:t>10</w:t>
      </w:r>
      <w:r w:rsidRPr="00F467E4">
        <w:rPr>
          <w:rFonts w:ascii="DM Mono" w:eastAsia="Times New Roman" w:hAnsi="DM Mono" w:cs="Times New Roman"/>
          <w:color w:val="FAFAFA"/>
          <w:lang w:val="en-US"/>
        </w:rPr>
        <w:t>;</w:t>
      </w:r>
      <w:proofErr w:type="gramEnd"/>
      <w:r w:rsidRPr="00F467E4">
        <w:rPr>
          <w:rFonts w:ascii="DM Mono" w:eastAsia="Times New Roman" w:hAnsi="DM Mono" w:cs="Times New Roman"/>
          <w:color w:val="FAFAFA"/>
          <w:lang w:val="en-US"/>
        </w:rPr>
        <w:t>        </w:t>
      </w:r>
    </w:p>
    <w:p w14:paraId="33BEA730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</w:t>
      </w:r>
      <w:r w:rsidRPr="00F467E4">
        <w:rPr>
          <w:rFonts w:ascii="DM Mono" w:eastAsia="Times New Roman" w:hAnsi="DM Mono" w:cs="Times New Roman"/>
          <w:color w:val="9E94DD"/>
          <w:lang w:val="en-US"/>
        </w:rPr>
        <w:t>class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F467E4">
        <w:rPr>
          <w:rFonts w:ascii="DM Mono" w:eastAsia="Times New Roman" w:hAnsi="DM Mono" w:cs="Times New Roman"/>
          <w:color w:val="FAFAFA"/>
          <w:lang w:val="en-US"/>
        </w:rPr>
        <w:t>Innerclass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{</w:t>
      </w:r>
      <w:proofErr w:type="gramEnd"/>
    </w:p>
    <w:p w14:paraId="3420A6C5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    </w:t>
      </w:r>
      <w:r w:rsidRPr="00F467E4">
        <w:rPr>
          <w:rFonts w:ascii="DM Mono" w:eastAsia="Times New Roman" w:hAnsi="DM Mono" w:cs="Times New Roman"/>
          <w:color w:val="9E94DD"/>
          <w:lang w:val="en-US"/>
        </w:rPr>
        <w:t>public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64A6D7"/>
          <w:lang w:val="en-US"/>
        </w:rPr>
        <w:t>void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proofErr w:type="gramStart"/>
      <w:r w:rsidRPr="00F467E4">
        <w:rPr>
          <w:rFonts w:ascii="DM Mono" w:eastAsia="Times New Roman" w:hAnsi="DM Mono" w:cs="Times New Roman"/>
          <w:color w:val="F9C822"/>
          <w:lang w:val="en-US"/>
        </w:rPr>
        <w:t>innerMethod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F467E4">
        <w:rPr>
          <w:rFonts w:ascii="DM Mono" w:eastAsia="Times New Roman" w:hAnsi="DM Mono" w:cs="Times New Roman"/>
          <w:color w:val="FAFAFA"/>
          <w:lang w:val="en-US"/>
        </w:rPr>
        <w:t>){</w:t>
      </w:r>
    </w:p>
    <w:p w14:paraId="63AA99BC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        System</w:t>
      </w:r>
      <w:r w:rsidRPr="00F467E4">
        <w:rPr>
          <w:rFonts w:ascii="DM Mono" w:eastAsia="Times New Roman" w:hAnsi="DM Mono" w:cs="Times New Roman"/>
          <w:color w:val="73B6CA"/>
          <w:lang w:val="en-US"/>
        </w:rPr>
        <w:t>.</w:t>
      </w:r>
      <w:r w:rsidRPr="00F467E4">
        <w:rPr>
          <w:rFonts w:ascii="DM Mono" w:eastAsia="Times New Roman" w:hAnsi="DM Mono" w:cs="Times New Roman"/>
          <w:color w:val="FAFAFA"/>
          <w:lang w:val="en-US"/>
        </w:rPr>
        <w:t>out</w:t>
      </w:r>
      <w:r w:rsidRPr="00F467E4">
        <w:rPr>
          <w:rFonts w:ascii="DM Mono" w:eastAsia="Times New Roman" w:hAnsi="DM Mono" w:cs="Times New Roman"/>
          <w:color w:val="73B6CA"/>
          <w:lang w:val="en-US"/>
        </w:rPr>
        <w:t>.</w:t>
      </w:r>
      <w:r w:rsidRPr="00F467E4">
        <w:rPr>
          <w:rFonts w:ascii="DM Mono" w:eastAsia="Times New Roman" w:hAnsi="DM Mono" w:cs="Times New Roman"/>
          <w:color w:val="F9C822"/>
          <w:lang w:val="en-US"/>
        </w:rPr>
        <w:t>println</w:t>
      </w:r>
      <w:r w:rsidRPr="00F467E4">
        <w:rPr>
          <w:rFonts w:ascii="DM Mono" w:eastAsia="Times New Roman" w:hAnsi="DM Mono" w:cs="Times New Roman"/>
          <w:color w:val="FAFAFA"/>
          <w:lang w:val="en-US"/>
        </w:rPr>
        <w:t>(</w:t>
      </w:r>
      <w:r w:rsidRPr="00F467E4">
        <w:rPr>
          <w:rFonts w:ascii="DM Mono" w:eastAsia="Times New Roman" w:hAnsi="DM Mono" w:cs="Times New Roman"/>
          <w:color w:val="99C794"/>
          <w:lang w:val="en-US"/>
        </w:rPr>
        <w:t>"You are inside Inner Local class"</w:t>
      </w:r>
      <w:proofErr w:type="gramStart"/>
      <w:r w:rsidRPr="00F467E4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</w:p>
    <w:p w14:paraId="22D8B267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        System</w:t>
      </w:r>
      <w:r w:rsidRPr="00F467E4">
        <w:rPr>
          <w:rFonts w:ascii="DM Mono" w:eastAsia="Times New Roman" w:hAnsi="DM Mono" w:cs="Times New Roman"/>
          <w:color w:val="73B6CA"/>
          <w:lang w:val="en-US"/>
        </w:rPr>
        <w:t>.</w:t>
      </w:r>
      <w:r w:rsidRPr="00F467E4">
        <w:rPr>
          <w:rFonts w:ascii="DM Mono" w:eastAsia="Times New Roman" w:hAnsi="DM Mono" w:cs="Times New Roman"/>
          <w:color w:val="FAFAFA"/>
          <w:lang w:val="en-US"/>
        </w:rPr>
        <w:t>out</w:t>
      </w:r>
      <w:r w:rsidRPr="00F467E4">
        <w:rPr>
          <w:rFonts w:ascii="DM Mono" w:eastAsia="Times New Roman" w:hAnsi="DM Mono" w:cs="Times New Roman"/>
          <w:color w:val="73B6CA"/>
          <w:lang w:val="en-US"/>
        </w:rPr>
        <w:t>.</w:t>
      </w:r>
      <w:r w:rsidRPr="00F467E4">
        <w:rPr>
          <w:rFonts w:ascii="DM Mono" w:eastAsia="Times New Roman" w:hAnsi="DM Mono" w:cs="Times New Roman"/>
          <w:color w:val="F9C822"/>
          <w:lang w:val="en-US"/>
        </w:rPr>
        <w:t>println</w:t>
      </w:r>
      <w:r w:rsidRPr="00F467E4">
        <w:rPr>
          <w:rFonts w:ascii="DM Mono" w:eastAsia="Times New Roman" w:hAnsi="DM Mono" w:cs="Times New Roman"/>
          <w:color w:val="FAFAFA"/>
          <w:lang w:val="en-US"/>
        </w:rPr>
        <w:t>(</w:t>
      </w:r>
      <w:r w:rsidRPr="00F467E4">
        <w:rPr>
          <w:rFonts w:ascii="DM Mono" w:eastAsia="Times New Roman" w:hAnsi="DM Mono" w:cs="Times New Roman"/>
          <w:color w:val="99C794"/>
          <w:lang w:val="en-US"/>
        </w:rPr>
        <w:t>"Sum of a + b is = "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73B6CA"/>
          <w:lang w:val="en-US"/>
        </w:rPr>
        <w:t>+</w:t>
      </w:r>
      <w:r w:rsidRPr="00F467E4">
        <w:rPr>
          <w:rFonts w:ascii="DM Mono" w:eastAsia="Times New Roman" w:hAnsi="DM Mono" w:cs="Times New Roman"/>
          <w:color w:val="FAFAFA"/>
          <w:lang w:val="en-US"/>
        </w:rPr>
        <w:t>(a</w:t>
      </w:r>
      <w:r w:rsidRPr="00F467E4">
        <w:rPr>
          <w:rFonts w:ascii="DM Mono" w:eastAsia="Times New Roman" w:hAnsi="DM Mono" w:cs="Times New Roman"/>
          <w:color w:val="73B6CA"/>
          <w:lang w:val="en-US"/>
        </w:rPr>
        <w:t>+</w:t>
      </w:r>
      <w:r w:rsidRPr="00F467E4">
        <w:rPr>
          <w:rFonts w:ascii="DM Mono" w:eastAsia="Times New Roman" w:hAnsi="DM Mono" w:cs="Times New Roman"/>
          <w:color w:val="FAFAFA"/>
          <w:lang w:val="en-US"/>
        </w:rPr>
        <w:t>b)</w:t>
      </w:r>
      <w:proofErr w:type="gramStart"/>
      <w:r w:rsidRPr="00F467E4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  <w:r w:rsidRPr="00F467E4">
        <w:rPr>
          <w:rFonts w:ascii="DM Mono" w:eastAsia="Times New Roman" w:hAnsi="DM Mono" w:cs="Times New Roman"/>
          <w:color w:val="FAFAFA"/>
          <w:lang w:val="en-US"/>
        </w:rPr>
        <w:t>                </w:t>
      </w:r>
    </w:p>
    <w:p w14:paraId="6E40E731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    }</w:t>
      </w:r>
    </w:p>
    <w:p w14:paraId="4AF23178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}</w:t>
      </w:r>
    </w:p>
    <w:p w14:paraId="4860AD5F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</w:t>
      </w:r>
      <w:proofErr w:type="spellStart"/>
      <w:r w:rsidRPr="00F467E4">
        <w:rPr>
          <w:rFonts w:ascii="DM Mono" w:eastAsia="Times New Roman" w:hAnsi="DM Mono" w:cs="Times New Roman"/>
          <w:color w:val="FAFAFA"/>
          <w:lang w:val="en-US"/>
        </w:rPr>
        <w:t>Inner</w:t>
      </w:r>
      <w:r w:rsidRPr="00F467E4">
        <w:rPr>
          <w:rFonts w:ascii="DM Mono" w:eastAsia="Times New Roman" w:hAnsi="DM Mono" w:cs="Times New Roman"/>
          <w:color w:val="9E94DD"/>
          <w:lang w:val="en-US"/>
        </w:rPr>
        <w:t>class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F467E4">
        <w:rPr>
          <w:rFonts w:ascii="DM Mono" w:eastAsia="Times New Roman" w:hAnsi="DM Mono" w:cs="Times New Roman"/>
          <w:color w:val="FAFAFA"/>
          <w:lang w:val="en-US"/>
        </w:rPr>
        <w:t>ob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 = new </w:t>
      </w:r>
      <w:proofErr w:type="spellStart"/>
      <w:proofErr w:type="gramStart"/>
      <w:r w:rsidRPr="00F467E4">
        <w:rPr>
          <w:rFonts w:ascii="DM Mono" w:eastAsia="Times New Roman" w:hAnsi="DM Mono" w:cs="Times New Roman"/>
          <w:color w:val="FAFAFA"/>
          <w:lang w:val="en-US"/>
        </w:rPr>
        <w:t>Innerclass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F467E4">
        <w:rPr>
          <w:rFonts w:ascii="DM Mono" w:eastAsia="Times New Roman" w:hAnsi="DM Mono" w:cs="Times New Roman"/>
          <w:color w:val="FAFAFA"/>
          <w:lang w:val="en-US"/>
        </w:rPr>
        <w:t>);  </w:t>
      </w:r>
    </w:p>
    <w:p w14:paraId="3FE7FB1D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</w:t>
      </w:r>
      <w:proofErr w:type="spellStart"/>
      <w:proofErr w:type="gramStart"/>
      <w:r w:rsidRPr="00F467E4">
        <w:rPr>
          <w:rFonts w:ascii="DM Mono" w:eastAsia="Times New Roman" w:hAnsi="DM Mono" w:cs="Times New Roman"/>
          <w:color w:val="FAFAFA"/>
          <w:lang w:val="en-US"/>
        </w:rPr>
        <w:t>ob.innerMethod</w:t>
      </w:r>
      <w:proofErr w:type="spellEnd"/>
      <w:proofErr w:type="gramEnd"/>
      <w:r w:rsidRPr="00F467E4">
        <w:rPr>
          <w:rFonts w:ascii="DM Mono" w:eastAsia="Times New Roman" w:hAnsi="DM Mono" w:cs="Times New Roman"/>
          <w:color w:val="FAFAFA"/>
          <w:lang w:val="en-US"/>
        </w:rPr>
        <w:t>();       </w:t>
      </w:r>
    </w:p>
    <w:p w14:paraId="41996D10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}</w:t>
      </w:r>
    </w:p>
    <w:p w14:paraId="35F9DD5F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9E94DD"/>
          <w:lang w:val="en-US"/>
        </w:rPr>
        <w:t>public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9E94DD"/>
          <w:lang w:val="en-US"/>
        </w:rPr>
        <w:t>static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r w:rsidRPr="00F467E4">
        <w:rPr>
          <w:rFonts w:ascii="DM Mono" w:eastAsia="Times New Roman" w:hAnsi="DM Mono" w:cs="Times New Roman"/>
          <w:color w:val="64A6D7"/>
          <w:lang w:val="en-US"/>
        </w:rPr>
        <w:t>void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proofErr w:type="gramStart"/>
      <w:r w:rsidRPr="00F467E4">
        <w:rPr>
          <w:rFonts w:ascii="DM Mono" w:eastAsia="Times New Roman" w:hAnsi="DM Mono" w:cs="Times New Roman"/>
          <w:color w:val="F9C822"/>
          <w:lang w:val="en-US"/>
        </w:rPr>
        <w:t>main</w:t>
      </w:r>
      <w:r w:rsidRPr="00F467E4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F467E4">
        <w:rPr>
          <w:rFonts w:ascii="DM Mono" w:eastAsia="Times New Roman" w:hAnsi="DM Mono" w:cs="Times New Roman"/>
          <w:color w:val="9E94DD"/>
          <w:lang w:val="en-US"/>
        </w:rPr>
        <w:t>String</w:t>
      </w:r>
      <w:r w:rsidRPr="00F467E4">
        <w:rPr>
          <w:rFonts w:ascii="DM Mono" w:eastAsia="Times New Roman" w:hAnsi="DM Mono" w:cs="Times New Roman"/>
          <w:color w:val="FAFAFA"/>
          <w:lang w:val="en-US"/>
        </w:rPr>
        <w:t> </w:t>
      </w:r>
      <w:proofErr w:type="spellStart"/>
      <w:r w:rsidRPr="00F467E4">
        <w:rPr>
          <w:rFonts w:ascii="DM Mono" w:eastAsia="Times New Roman" w:hAnsi="DM Mono" w:cs="Times New Roman"/>
          <w:color w:val="FAFAFA"/>
          <w:lang w:val="en-US"/>
        </w:rPr>
        <w:t>args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[]){</w:t>
      </w:r>
    </w:p>
    <w:p w14:paraId="4DAE6831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</w:t>
      </w:r>
      <w:proofErr w:type="spellStart"/>
      <w:r w:rsidRPr="00F467E4">
        <w:rPr>
          <w:rFonts w:ascii="DM Mono" w:eastAsia="Times New Roman" w:hAnsi="DM Mono" w:cs="Times New Roman"/>
          <w:color w:val="FAFAFA"/>
          <w:lang w:val="en-US"/>
        </w:rPr>
        <w:t>Localinner</w:t>
      </w:r>
      <w:r w:rsidRPr="00F467E4">
        <w:rPr>
          <w:rFonts w:ascii="DM Mono" w:eastAsia="Times New Roman" w:hAnsi="DM Mono" w:cs="Times New Roman"/>
          <w:color w:val="9E94DD"/>
          <w:lang w:val="en-US"/>
        </w:rPr>
        <w:t>class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 ob1= new </w:t>
      </w:r>
      <w:proofErr w:type="spellStart"/>
      <w:proofErr w:type="gramStart"/>
      <w:r w:rsidRPr="00F467E4">
        <w:rPr>
          <w:rFonts w:ascii="DM Mono" w:eastAsia="Times New Roman" w:hAnsi="DM Mono" w:cs="Times New Roman"/>
          <w:color w:val="FAFAFA"/>
          <w:lang w:val="en-US"/>
        </w:rPr>
        <w:t>Localinnerclass</w:t>
      </w:r>
      <w:proofErr w:type="spellEnd"/>
      <w:r w:rsidRPr="00F467E4">
        <w:rPr>
          <w:rFonts w:ascii="DM Mono" w:eastAsia="Times New Roman" w:hAnsi="DM Mono" w:cs="Times New Roman"/>
          <w:color w:val="FAFAFA"/>
          <w:lang w:val="en-US"/>
        </w:rPr>
        <w:t>(</w:t>
      </w:r>
      <w:proofErr w:type="gramEnd"/>
      <w:r w:rsidRPr="00F467E4">
        <w:rPr>
          <w:rFonts w:ascii="DM Mono" w:eastAsia="Times New Roman" w:hAnsi="DM Mono" w:cs="Times New Roman"/>
          <w:color w:val="FAFAFA"/>
          <w:lang w:val="en-US"/>
        </w:rPr>
        <w:t>);</w:t>
      </w:r>
    </w:p>
    <w:p w14:paraId="36E0021C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    ob1.outerMethod(</w:t>
      </w:r>
      <w:proofErr w:type="gramStart"/>
      <w:r w:rsidRPr="00F467E4">
        <w:rPr>
          <w:rFonts w:ascii="DM Mono" w:eastAsia="Times New Roman" w:hAnsi="DM Mono" w:cs="Times New Roman"/>
          <w:color w:val="FAFAFA"/>
          <w:lang w:val="en-US"/>
        </w:rPr>
        <w:t>);</w:t>
      </w:r>
      <w:proofErr w:type="gramEnd"/>
    </w:p>
    <w:p w14:paraId="4ABDABA3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 }</w:t>
      </w:r>
    </w:p>
    <w:p w14:paraId="696E6048" w14:textId="77777777" w:rsidR="00F467E4" w:rsidRPr="00F467E4" w:rsidRDefault="00F467E4" w:rsidP="00F467E4">
      <w:pPr>
        <w:shd w:val="clear" w:color="auto" w:fill="1E1E1E"/>
        <w:spacing w:line="330" w:lineRule="atLeast"/>
        <w:rPr>
          <w:rFonts w:ascii="DM Mono" w:eastAsia="Times New Roman" w:hAnsi="DM Mono" w:cs="Times New Roman"/>
          <w:color w:val="FAFAFA"/>
          <w:lang w:val="en-US"/>
        </w:rPr>
      </w:pPr>
      <w:r w:rsidRPr="00F467E4">
        <w:rPr>
          <w:rFonts w:ascii="DM Mono" w:eastAsia="Times New Roman" w:hAnsi="DM Mono" w:cs="Times New Roman"/>
          <w:color w:val="FAFAFA"/>
          <w:lang w:val="en-US"/>
        </w:rPr>
        <w:t>}</w:t>
      </w:r>
    </w:p>
    <w:p w14:paraId="771D8254" w14:textId="77777777" w:rsidR="00F467E4" w:rsidRPr="005D4B61" w:rsidRDefault="00F467E4" w:rsidP="00F467E4">
      <w:pPr>
        <w:shd w:val="clear" w:color="auto" w:fill="FFFFFF"/>
        <w:rPr>
          <w:rFonts w:ascii="Arial" w:eastAsia="Times New Roman" w:hAnsi="Arial" w:cs="Arial"/>
          <w:color w:val="auto"/>
          <w:lang w:val="en-US"/>
        </w:rPr>
      </w:pPr>
    </w:p>
    <w:p w14:paraId="5257BDF4" w14:textId="77777777" w:rsidR="009A2032" w:rsidRDefault="009A2032" w:rsidP="009A2032">
      <w:pPr>
        <w:spacing w:before="525"/>
        <w:outlineLvl w:val="1"/>
        <w:rPr>
          <w:rFonts w:ascii="Arial" w:eastAsia="Times New Roman" w:hAnsi="Arial" w:cs="Arial"/>
          <w:b/>
          <w:bCs/>
          <w:color w:val="auto"/>
          <w:sz w:val="34"/>
          <w:szCs w:val="34"/>
          <w:lang w:val="en-US"/>
        </w:rPr>
      </w:pPr>
    </w:p>
    <w:p w14:paraId="6C031891" w14:textId="77777777" w:rsidR="009A2032" w:rsidRPr="00930139" w:rsidRDefault="009A2032" w:rsidP="00930139"/>
    <w:sectPr w:rsidR="009A2032" w:rsidRPr="00930139" w:rsidSect="00F77BA2">
      <w:pgSz w:w="11906" w:h="16838"/>
      <w:pgMar w:top="360" w:right="386" w:bottom="360" w:left="540" w:header="624" w:footer="56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E512" w14:textId="77777777" w:rsidR="009B10BC" w:rsidRDefault="009B10BC" w:rsidP="00985BBC">
      <w:r>
        <w:separator/>
      </w:r>
    </w:p>
  </w:endnote>
  <w:endnote w:type="continuationSeparator" w:id="0">
    <w:p w14:paraId="4ADCF33E" w14:textId="77777777" w:rsidR="009B10BC" w:rsidRDefault="009B10BC" w:rsidP="00985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9D85" w14:textId="77777777" w:rsidR="009B10BC" w:rsidRDefault="009B10BC" w:rsidP="00985BBC">
      <w:r>
        <w:separator/>
      </w:r>
    </w:p>
  </w:footnote>
  <w:footnote w:type="continuationSeparator" w:id="0">
    <w:p w14:paraId="60052F2E" w14:textId="77777777" w:rsidR="009B10BC" w:rsidRDefault="009B10BC" w:rsidP="0098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6A16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3ABD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8ADA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6A55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0EDF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98BB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B05C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4AFE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6C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88D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BC413A"/>
    <w:multiLevelType w:val="multilevel"/>
    <w:tmpl w:val="2974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594B99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D76D9D"/>
    <w:multiLevelType w:val="multilevel"/>
    <w:tmpl w:val="F5B4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8E2E95"/>
    <w:multiLevelType w:val="multilevel"/>
    <w:tmpl w:val="948A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B47BFB"/>
    <w:multiLevelType w:val="multilevel"/>
    <w:tmpl w:val="47F2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7904F6"/>
    <w:multiLevelType w:val="hybridMultilevel"/>
    <w:tmpl w:val="16CA8CFE"/>
    <w:lvl w:ilvl="0" w:tplc="C876E3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6C489C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614BC"/>
    <w:multiLevelType w:val="hybridMultilevel"/>
    <w:tmpl w:val="3FF4FA5C"/>
    <w:lvl w:ilvl="0" w:tplc="FB76A7FE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4A1E6D"/>
    <w:multiLevelType w:val="multilevel"/>
    <w:tmpl w:val="F924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4A71AE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7D0E5B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7F7DD8"/>
    <w:multiLevelType w:val="hybridMultilevel"/>
    <w:tmpl w:val="822439E8"/>
    <w:lvl w:ilvl="0" w:tplc="33DAB6C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6C489C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574F16"/>
    <w:multiLevelType w:val="hybridMultilevel"/>
    <w:tmpl w:val="AE2695B4"/>
    <w:lvl w:ilvl="0" w:tplc="F5462142">
      <w:start w:val="1"/>
      <w:numFmt w:val="bullet"/>
      <w:pStyle w:val="Subbulletlist"/>
      <w:lvlText w:val="o"/>
      <w:lvlJc w:val="left"/>
      <w:pPr>
        <w:ind w:left="720" w:hanging="360"/>
      </w:pPr>
      <w:rPr>
        <w:rFonts w:ascii="Courier New" w:hAnsi="Courier New" w:hint="default"/>
        <w:color w:val="502E9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14EBD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AB58F3"/>
    <w:multiLevelType w:val="multilevel"/>
    <w:tmpl w:val="4CCC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C2C44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58301A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D5E62"/>
    <w:multiLevelType w:val="multilevel"/>
    <w:tmpl w:val="3D2E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C60776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700C34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6441F5"/>
    <w:multiLevelType w:val="hybridMultilevel"/>
    <w:tmpl w:val="498AC2EC"/>
    <w:lvl w:ilvl="0" w:tplc="10DAD9D0">
      <w:start w:val="1"/>
      <w:numFmt w:val="lowerLetter"/>
      <w:pStyle w:val="Secondarynumberlist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957F4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2521DD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553E7B"/>
    <w:multiLevelType w:val="multilevel"/>
    <w:tmpl w:val="4CDC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076EC8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4E261A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044F14"/>
    <w:multiLevelType w:val="multilevel"/>
    <w:tmpl w:val="8C12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941570">
    <w:abstractNumId w:val="20"/>
  </w:num>
  <w:num w:numId="2" w16cid:durableId="1303995706">
    <w:abstractNumId w:val="15"/>
  </w:num>
  <w:num w:numId="3" w16cid:durableId="42024754">
    <w:abstractNumId w:val="21"/>
  </w:num>
  <w:num w:numId="4" w16cid:durableId="1657804556">
    <w:abstractNumId w:val="16"/>
  </w:num>
  <w:num w:numId="5" w16cid:durableId="1315064149">
    <w:abstractNumId w:val="29"/>
  </w:num>
  <w:num w:numId="6" w16cid:durableId="85156772">
    <w:abstractNumId w:val="9"/>
  </w:num>
  <w:num w:numId="7" w16cid:durableId="949363070">
    <w:abstractNumId w:val="8"/>
  </w:num>
  <w:num w:numId="8" w16cid:durableId="1436751246">
    <w:abstractNumId w:val="7"/>
  </w:num>
  <w:num w:numId="9" w16cid:durableId="987324750">
    <w:abstractNumId w:val="6"/>
  </w:num>
  <w:num w:numId="10" w16cid:durableId="1741054415">
    <w:abstractNumId w:val="5"/>
  </w:num>
  <w:num w:numId="11" w16cid:durableId="1006175197">
    <w:abstractNumId w:val="4"/>
  </w:num>
  <w:num w:numId="12" w16cid:durableId="473378856">
    <w:abstractNumId w:val="3"/>
  </w:num>
  <w:num w:numId="13" w16cid:durableId="8795662">
    <w:abstractNumId w:val="2"/>
  </w:num>
  <w:num w:numId="14" w16cid:durableId="1041126363">
    <w:abstractNumId w:val="1"/>
  </w:num>
  <w:num w:numId="15" w16cid:durableId="669914193">
    <w:abstractNumId w:val="0"/>
  </w:num>
  <w:num w:numId="16" w16cid:durableId="1988506703">
    <w:abstractNumId w:val="12"/>
  </w:num>
  <w:num w:numId="17" w16cid:durableId="350885406">
    <w:abstractNumId w:val="13"/>
  </w:num>
  <w:num w:numId="18" w16cid:durableId="1580023053">
    <w:abstractNumId w:val="14"/>
  </w:num>
  <w:num w:numId="19" w16cid:durableId="1815877009">
    <w:abstractNumId w:val="18"/>
  </w:num>
  <w:num w:numId="20" w16cid:durableId="553272988">
    <w:abstractNumId w:val="17"/>
  </w:num>
  <w:num w:numId="21" w16cid:durableId="1947422001">
    <w:abstractNumId w:val="10"/>
  </w:num>
  <w:num w:numId="22" w16cid:durableId="1019503801">
    <w:abstractNumId w:val="32"/>
  </w:num>
  <w:num w:numId="23" w16cid:durableId="1685478115">
    <w:abstractNumId w:val="31"/>
  </w:num>
  <w:num w:numId="24" w16cid:durableId="685903469">
    <w:abstractNumId w:val="11"/>
  </w:num>
  <w:num w:numId="25" w16cid:durableId="2089300301">
    <w:abstractNumId w:val="30"/>
  </w:num>
  <w:num w:numId="26" w16cid:durableId="283118177">
    <w:abstractNumId w:val="28"/>
  </w:num>
  <w:num w:numId="27" w16cid:durableId="1208952544">
    <w:abstractNumId w:val="23"/>
  </w:num>
  <w:num w:numId="28" w16cid:durableId="159003650">
    <w:abstractNumId w:val="24"/>
  </w:num>
  <w:num w:numId="29" w16cid:durableId="1945961636">
    <w:abstractNumId w:val="26"/>
  </w:num>
  <w:num w:numId="30" w16cid:durableId="1629697330">
    <w:abstractNumId w:val="27"/>
  </w:num>
  <w:num w:numId="31" w16cid:durableId="959411077">
    <w:abstractNumId w:val="34"/>
  </w:num>
  <w:num w:numId="32" w16cid:durableId="927424565">
    <w:abstractNumId w:val="33"/>
  </w:num>
  <w:num w:numId="33" w16cid:durableId="1695306104">
    <w:abstractNumId w:val="25"/>
  </w:num>
  <w:num w:numId="34" w16cid:durableId="224295409">
    <w:abstractNumId w:val="35"/>
  </w:num>
  <w:num w:numId="35" w16cid:durableId="533881248">
    <w:abstractNumId w:val="19"/>
  </w:num>
  <w:num w:numId="36" w16cid:durableId="10139956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53"/>
    <w:rsid w:val="00017519"/>
    <w:rsid w:val="000218A1"/>
    <w:rsid w:val="000245E0"/>
    <w:rsid w:val="00047281"/>
    <w:rsid w:val="000510B4"/>
    <w:rsid w:val="00057490"/>
    <w:rsid w:val="000817E0"/>
    <w:rsid w:val="000C2316"/>
    <w:rsid w:val="000C2561"/>
    <w:rsid w:val="000C4C77"/>
    <w:rsid w:val="000D0880"/>
    <w:rsid w:val="000D1159"/>
    <w:rsid w:val="000D3828"/>
    <w:rsid w:val="00110208"/>
    <w:rsid w:val="00143A8F"/>
    <w:rsid w:val="001A1DB6"/>
    <w:rsid w:val="001A730C"/>
    <w:rsid w:val="001B57C6"/>
    <w:rsid w:val="001F5E42"/>
    <w:rsid w:val="001F6D2A"/>
    <w:rsid w:val="00211902"/>
    <w:rsid w:val="00225C84"/>
    <w:rsid w:val="00236B84"/>
    <w:rsid w:val="00255E71"/>
    <w:rsid w:val="00265EB7"/>
    <w:rsid w:val="002A03EE"/>
    <w:rsid w:val="002A29DD"/>
    <w:rsid w:val="002D244B"/>
    <w:rsid w:val="002E17E3"/>
    <w:rsid w:val="002E5C4A"/>
    <w:rsid w:val="003212D0"/>
    <w:rsid w:val="003423CF"/>
    <w:rsid w:val="003825FA"/>
    <w:rsid w:val="003B08E2"/>
    <w:rsid w:val="003E4824"/>
    <w:rsid w:val="003E4EA0"/>
    <w:rsid w:val="003E73CA"/>
    <w:rsid w:val="003F2438"/>
    <w:rsid w:val="00407D51"/>
    <w:rsid w:val="00410088"/>
    <w:rsid w:val="00410BAB"/>
    <w:rsid w:val="00423D97"/>
    <w:rsid w:val="004242ED"/>
    <w:rsid w:val="00436CE7"/>
    <w:rsid w:val="00444844"/>
    <w:rsid w:val="004D178F"/>
    <w:rsid w:val="004E0E22"/>
    <w:rsid w:val="004E1B8B"/>
    <w:rsid w:val="0050666A"/>
    <w:rsid w:val="005312B5"/>
    <w:rsid w:val="00532E71"/>
    <w:rsid w:val="00535E7B"/>
    <w:rsid w:val="00545574"/>
    <w:rsid w:val="005713F2"/>
    <w:rsid w:val="00591B72"/>
    <w:rsid w:val="00597F68"/>
    <w:rsid w:val="005A5A15"/>
    <w:rsid w:val="005A5B79"/>
    <w:rsid w:val="005D4B61"/>
    <w:rsid w:val="00601F33"/>
    <w:rsid w:val="00611506"/>
    <w:rsid w:val="00614367"/>
    <w:rsid w:val="0062685B"/>
    <w:rsid w:val="00635D57"/>
    <w:rsid w:val="00663721"/>
    <w:rsid w:val="00693960"/>
    <w:rsid w:val="0069416E"/>
    <w:rsid w:val="0069665B"/>
    <w:rsid w:val="006A7A97"/>
    <w:rsid w:val="006B43DD"/>
    <w:rsid w:val="006E0EF3"/>
    <w:rsid w:val="006E37B4"/>
    <w:rsid w:val="006E4200"/>
    <w:rsid w:val="006E76B9"/>
    <w:rsid w:val="006F0948"/>
    <w:rsid w:val="006F285B"/>
    <w:rsid w:val="00722B82"/>
    <w:rsid w:val="0072609B"/>
    <w:rsid w:val="007340D7"/>
    <w:rsid w:val="007345FB"/>
    <w:rsid w:val="007355C8"/>
    <w:rsid w:val="00756061"/>
    <w:rsid w:val="00780D58"/>
    <w:rsid w:val="00782BF8"/>
    <w:rsid w:val="007B2461"/>
    <w:rsid w:val="007F0FA4"/>
    <w:rsid w:val="008167B1"/>
    <w:rsid w:val="0082030B"/>
    <w:rsid w:val="008327B8"/>
    <w:rsid w:val="00870DD8"/>
    <w:rsid w:val="0089062D"/>
    <w:rsid w:val="008A6DCA"/>
    <w:rsid w:val="008D7A93"/>
    <w:rsid w:val="008D7C10"/>
    <w:rsid w:val="008E7100"/>
    <w:rsid w:val="008F055A"/>
    <w:rsid w:val="008F27D1"/>
    <w:rsid w:val="00903E03"/>
    <w:rsid w:val="00930139"/>
    <w:rsid w:val="00932C4E"/>
    <w:rsid w:val="009475C6"/>
    <w:rsid w:val="00950D23"/>
    <w:rsid w:val="00963F09"/>
    <w:rsid w:val="00985BBC"/>
    <w:rsid w:val="00987E94"/>
    <w:rsid w:val="009A2032"/>
    <w:rsid w:val="009B10BC"/>
    <w:rsid w:val="009B5F62"/>
    <w:rsid w:val="009B6390"/>
    <w:rsid w:val="009D59D2"/>
    <w:rsid w:val="009E5195"/>
    <w:rsid w:val="00A015E0"/>
    <w:rsid w:val="00A01A5B"/>
    <w:rsid w:val="00A123E0"/>
    <w:rsid w:val="00A16ACF"/>
    <w:rsid w:val="00A2143A"/>
    <w:rsid w:val="00A83A7B"/>
    <w:rsid w:val="00AC4DD6"/>
    <w:rsid w:val="00AD0612"/>
    <w:rsid w:val="00AD27F7"/>
    <w:rsid w:val="00AD4879"/>
    <w:rsid w:val="00AD6094"/>
    <w:rsid w:val="00AE04E7"/>
    <w:rsid w:val="00AE2E30"/>
    <w:rsid w:val="00AE651C"/>
    <w:rsid w:val="00AF116D"/>
    <w:rsid w:val="00AF2581"/>
    <w:rsid w:val="00AF7653"/>
    <w:rsid w:val="00B11451"/>
    <w:rsid w:val="00B45626"/>
    <w:rsid w:val="00B46546"/>
    <w:rsid w:val="00B576CA"/>
    <w:rsid w:val="00B650FA"/>
    <w:rsid w:val="00B65395"/>
    <w:rsid w:val="00B74172"/>
    <w:rsid w:val="00B76237"/>
    <w:rsid w:val="00B776DC"/>
    <w:rsid w:val="00B77A1B"/>
    <w:rsid w:val="00B849D7"/>
    <w:rsid w:val="00B862B0"/>
    <w:rsid w:val="00B87842"/>
    <w:rsid w:val="00B90EC1"/>
    <w:rsid w:val="00B96A80"/>
    <w:rsid w:val="00BA3749"/>
    <w:rsid w:val="00BB4B49"/>
    <w:rsid w:val="00BF20F1"/>
    <w:rsid w:val="00BF3B1D"/>
    <w:rsid w:val="00BF5802"/>
    <w:rsid w:val="00C2016D"/>
    <w:rsid w:val="00C23C23"/>
    <w:rsid w:val="00C243F4"/>
    <w:rsid w:val="00C24A70"/>
    <w:rsid w:val="00C51B8E"/>
    <w:rsid w:val="00C552D7"/>
    <w:rsid w:val="00C81C95"/>
    <w:rsid w:val="00CA65AE"/>
    <w:rsid w:val="00CB03B1"/>
    <w:rsid w:val="00CB5399"/>
    <w:rsid w:val="00CB7BD5"/>
    <w:rsid w:val="00CC2C8A"/>
    <w:rsid w:val="00CC7F15"/>
    <w:rsid w:val="00CE2375"/>
    <w:rsid w:val="00CE4EDE"/>
    <w:rsid w:val="00D03C10"/>
    <w:rsid w:val="00D05393"/>
    <w:rsid w:val="00D216CD"/>
    <w:rsid w:val="00D34FBD"/>
    <w:rsid w:val="00D7207C"/>
    <w:rsid w:val="00D737F0"/>
    <w:rsid w:val="00DA4B5F"/>
    <w:rsid w:val="00DC760E"/>
    <w:rsid w:val="00DE49B0"/>
    <w:rsid w:val="00DF42E6"/>
    <w:rsid w:val="00DF5BC3"/>
    <w:rsid w:val="00E30CCF"/>
    <w:rsid w:val="00E35336"/>
    <w:rsid w:val="00E543E5"/>
    <w:rsid w:val="00E60222"/>
    <w:rsid w:val="00E62B77"/>
    <w:rsid w:val="00EB03FB"/>
    <w:rsid w:val="00EB4567"/>
    <w:rsid w:val="00ED57B0"/>
    <w:rsid w:val="00F467E4"/>
    <w:rsid w:val="00F56457"/>
    <w:rsid w:val="00F60D22"/>
    <w:rsid w:val="00F67E0A"/>
    <w:rsid w:val="00F724A2"/>
    <w:rsid w:val="00F77BA2"/>
    <w:rsid w:val="00F8371B"/>
    <w:rsid w:val="00F94FE0"/>
    <w:rsid w:val="00FA24C1"/>
    <w:rsid w:val="00FA2662"/>
    <w:rsid w:val="00FB0630"/>
    <w:rsid w:val="00FD4905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9FC54"/>
  <w15:chartTrackingRefBased/>
  <w15:docId w15:val="{9BBCFF4D-CA87-4DE5-831C-9BEB5771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99"/>
    <w:rPr>
      <w:color w:val="42424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1506"/>
    <w:pPr>
      <w:keepNext/>
      <w:keepLines/>
      <w:outlineLvl w:val="0"/>
    </w:pPr>
    <w:rPr>
      <w:rFonts w:asciiTheme="majorHAnsi" w:eastAsiaTheme="majorEastAsia" w:hAnsiTheme="majorHAnsi" w:cstheme="majorBidi"/>
      <w:b/>
      <w:color w:val="502E91" w:themeColor="background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399"/>
    <w:pPr>
      <w:keepNext/>
      <w:keepLines/>
      <w:outlineLvl w:val="1"/>
    </w:pPr>
    <w:rPr>
      <w:rFonts w:asciiTheme="majorHAnsi" w:eastAsiaTheme="majorEastAsia" w:hAnsiTheme="majorHAnsi" w:cstheme="majorBidi"/>
      <w:b/>
      <w:color w:val="502E91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DF42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7174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115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B226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3423CF"/>
    <w:pPr>
      <w:spacing w:after="120"/>
      <w:contextualSpacing/>
    </w:pPr>
    <w:rPr>
      <w:rFonts w:eastAsiaTheme="majorEastAsia" w:cstheme="majorBidi"/>
      <w:b/>
      <w:color w:val="502E9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CF"/>
    <w:rPr>
      <w:rFonts w:eastAsiaTheme="majorEastAsia" w:cstheme="majorBidi"/>
      <w:b/>
      <w:color w:val="502E91"/>
      <w:spacing w:val="-10"/>
      <w:kern w:val="28"/>
      <w:sz w:val="52"/>
      <w:szCs w:val="56"/>
    </w:rPr>
  </w:style>
  <w:style w:type="paragraph" w:customStyle="1" w:styleId="Title2">
    <w:name w:val="Title 2"/>
    <w:basedOn w:val="Title"/>
    <w:uiPriority w:val="19"/>
    <w:rsid w:val="008D7C10"/>
    <w:rPr>
      <w:color w:val="FFFFFF" w:themeColor="background1"/>
    </w:rPr>
  </w:style>
  <w:style w:type="paragraph" w:customStyle="1" w:styleId="Title3">
    <w:name w:val="Title 3"/>
    <w:basedOn w:val="Title"/>
    <w:uiPriority w:val="19"/>
    <w:rsid w:val="008D7C10"/>
    <w:rPr>
      <w:color w:val="767676"/>
    </w:rPr>
  </w:style>
  <w:style w:type="character" w:customStyle="1" w:styleId="Heading1Char">
    <w:name w:val="Heading 1 Char"/>
    <w:basedOn w:val="DefaultParagraphFont"/>
    <w:link w:val="Heading1"/>
    <w:rsid w:val="00CB5399"/>
    <w:rPr>
      <w:rFonts w:asciiTheme="majorHAnsi" w:eastAsiaTheme="majorEastAsia" w:hAnsiTheme="majorHAnsi" w:cstheme="majorBidi"/>
      <w:b/>
      <w:color w:val="502E91" w:themeColor="background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399"/>
    <w:rPr>
      <w:rFonts w:asciiTheme="majorHAnsi" w:eastAsiaTheme="majorEastAsia" w:hAnsiTheme="majorHAnsi" w:cstheme="majorBidi"/>
      <w:b/>
      <w:color w:val="502E91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CB5399"/>
    <w:rPr>
      <w:rFonts w:asciiTheme="majorHAnsi" w:eastAsiaTheme="majorEastAsia" w:hAnsiTheme="majorHAnsi" w:cstheme="majorBidi"/>
      <w:color w:val="27174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D244B"/>
    <w:pPr>
      <w:ind w:left="720" w:right="864"/>
      <w:jc w:val="center"/>
    </w:pPr>
    <w:rPr>
      <w:i/>
      <w:iCs/>
      <w:color w:val="767676"/>
    </w:rPr>
  </w:style>
  <w:style w:type="character" w:customStyle="1" w:styleId="QuoteChar">
    <w:name w:val="Quote Char"/>
    <w:basedOn w:val="DefaultParagraphFont"/>
    <w:link w:val="Quote"/>
    <w:uiPriority w:val="29"/>
    <w:rsid w:val="002D244B"/>
    <w:rPr>
      <w:rFonts w:ascii="Arial" w:hAnsi="Arial"/>
      <w:i/>
      <w:iCs/>
      <w:color w:val="767676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950D23"/>
    <w:pPr>
      <w:pBdr>
        <w:top w:val="single" w:sz="4" w:space="10" w:color="502E91" w:themeColor="accent1"/>
        <w:bottom w:val="single" w:sz="4" w:space="10" w:color="502E91" w:themeColor="accent1"/>
      </w:pBdr>
      <w:ind w:left="720" w:right="864"/>
      <w:jc w:val="center"/>
    </w:pPr>
    <w:rPr>
      <w:i/>
      <w:iCs/>
      <w:color w:val="502E91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D23"/>
    <w:rPr>
      <w:i/>
      <w:iCs/>
      <w:color w:val="502E91" w:themeColor="background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782BF8"/>
    <w:pPr>
      <w:numPr>
        <w:ilvl w:val="1"/>
      </w:numPr>
    </w:pPr>
    <w:rPr>
      <w:rFonts w:eastAsiaTheme="minorEastAsia"/>
      <w:color w:val="502E91"/>
      <w:spacing w:val="15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2BF8"/>
    <w:rPr>
      <w:rFonts w:ascii="Arial" w:eastAsiaTheme="minorEastAsia" w:hAnsi="Arial"/>
      <w:color w:val="502E91"/>
      <w:spacing w:val="15"/>
      <w:sz w:val="52"/>
    </w:rPr>
  </w:style>
  <w:style w:type="character" w:styleId="IntenseReference">
    <w:name w:val="Intense Reference"/>
    <w:basedOn w:val="DefaultParagraphFont"/>
    <w:uiPriority w:val="32"/>
    <w:rsid w:val="000D1159"/>
    <w:rPr>
      <w:b/>
      <w:bCs/>
      <w:smallCaps/>
      <w:color w:val="502E91" w:themeColor="accent1"/>
      <w:spacing w:val="5"/>
    </w:rPr>
  </w:style>
  <w:style w:type="paragraph" w:styleId="ListParagraph">
    <w:name w:val="List Paragraph"/>
    <w:aliases w:val="List bullet"/>
    <w:basedOn w:val="Normal"/>
    <w:uiPriority w:val="34"/>
    <w:rsid w:val="000D1159"/>
    <w:pPr>
      <w:numPr>
        <w:numId w:val="1"/>
      </w:numPr>
      <w:contextualSpacing/>
    </w:pPr>
  </w:style>
  <w:style w:type="paragraph" w:customStyle="1" w:styleId="Bulletlist">
    <w:name w:val="Bullet list"/>
    <w:basedOn w:val="Normal"/>
    <w:qFormat/>
    <w:rsid w:val="00611506"/>
    <w:pPr>
      <w:numPr>
        <w:numId w:val="2"/>
      </w:numPr>
      <w:ind w:left="360"/>
    </w:pPr>
  </w:style>
  <w:style w:type="paragraph" w:customStyle="1" w:styleId="Subbulletlist">
    <w:name w:val="Sub bullet list"/>
    <w:basedOn w:val="Normal"/>
    <w:qFormat/>
    <w:rsid w:val="000218A1"/>
    <w:pPr>
      <w:numPr>
        <w:numId w:val="3"/>
      </w:numPr>
    </w:pPr>
  </w:style>
  <w:style w:type="paragraph" w:customStyle="1" w:styleId="Numberlist">
    <w:name w:val="Number list"/>
    <w:basedOn w:val="Normal"/>
    <w:qFormat/>
    <w:rsid w:val="00AF2581"/>
    <w:pPr>
      <w:numPr>
        <w:numId w:val="4"/>
      </w:numPr>
      <w:ind w:left="360"/>
    </w:pPr>
  </w:style>
  <w:style w:type="paragraph" w:customStyle="1" w:styleId="Secondarynumberlist">
    <w:name w:val="Secondary number list"/>
    <w:basedOn w:val="Normal"/>
    <w:qFormat/>
    <w:rsid w:val="00AF2581"/>
    <w:pPr>
      <w:numPr>
        <w:numId w:val="5"/>
      </w:numPr>
    </w:pPr>
  </w:style>
  <w:style w:type="paragraph" w:styleId="Header">
    <w:name w:val="header"/>
    <w:basedOn w:val="Footer"/>
    <w:link w:val="HeaderChar"/>
    <w:uiPriority w:val="99"/>
    <w:unhideWhenUsed/>
    <w:rsid w:val="0089062D"/>
  </w:style>
  <w:style w:type="character" w:customStyle="1" w:styleId="HeaderChar">
    <w:name w:val="Header Char"/>
    <w:basedOn w:val="DefaultParagraphFont"/>
    <w:link w:val="Header"/>
    <w:uiPriority w:val="99"/>
    <w:rsid w:val="0089062D"/>
    <w:rPr>
      <w:color w:val="42424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062D"/>
    <w:pPr>
      <w:tabs>
        <w:tab w:val="center" w:pos="4513"/>
        <w:tab w:val="right" w:pos="9026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9062D"/>
    <w:rPr>
      <w:color w:val="42424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828"/>
    <w:rPr>
      <w:color w:val="808080"/>
    </w:rPr>
  </w:style>
  <w:style w:type="paragraph" w:customStyle="1" w:styleId="Maintitlewhite">
    <w:name w:val="Main title white"/>
    <w:basedOn w:val="Title"/>
    <w:uiPriority w:val="19"/>
    <w:rsid w:val="00611506"/>
    <w:pPr>
      <w:spacing w:after="160" w:line="259" w:lineRule="auto"/>
    </w:pPr>
    <w:rPr>
      <w:rFonts w:asciiTheme="majorHAnsi" w:hAnsiTheme="majorHAnsi"/>
      <w:color w:val="FFFFFF" w:themeColor="background1"/>
      <w:sz w:val="56"/>
    </w:rPr>
  </w:style>
  <w:style w:type="paragraph" w:customStyle="1" w:styleId="Subjectwhite">
    <w:name w:val="Subject white"/>
    <w:basedOn w:val="Subtitle"/>
    <w:uiPriority w:val="19"/>
    <w:rsid w:val="00A01A5B"/>
    <w:pPr>
      <w:spacing w:after="160" w:line="259" w:lineRule="auto"/>
    </w:pPr>
    <w:rPr>
      <w:color w:val="FFFFFF" w:themeColor="background1"/>
    </w:rPr>
  </w:style>
  <w:style w:type="paragraph" w:customStyle="1" w:styleId="Publishdatelightpurple">
    <w:name w:val="Publish date light purple"/>
    <w:basedOn w:val="Normal"/>
    <w:uiPriority w:val="19"/>
    <w:rsid w:val="00A01A5B"/>
    <w:pPr>
      <w:spacing w:after="160" w:line="259" w:lineRule="auto"/>
    </w:pPr>
    <w:rPr>
      <w:rFonts w:asciiTheme="majorHAnsi" w:hAnsiTheme="majorHAnsi"/>
      <w:b/>
      <w:color w:val="9F7FC9" w:themeColor="accent2"/>
      <w:sz w:val="32"/>
    </w:rPr>
  </w:style>
  <w:style w:type="paragraph" w:customStyle="1" w:styleId="Maintitleprimary">
    <w:name w:val="Main title primary"/>
    <w:basedOn w:val="Maintitlewhite"/>
    <w:uiPriority w:val="19"/>
    <w:rsid w:val="00611506"/>
    <w:rPr>
      <w:color w:val="502E91" w:themeColor="background2"/>
    </w:rPr>
  </w:style>
  <w:style w:type="paragraph" w:customStyle="1" w:styleId="Subjectprimary">
    <w:name w:val="Subject primary"/>
    <w:basedOn w:val="Subjectwhite"/>
    <w:uiPriority w:val="19"/>
    <w:rsid w:val="00611506"/>
    <w:rPr>
      <w:rFonts w:asciiTheme="majorHAnsi" w:hAnsiTheme="majorHAnsi"/>
      <w:color w:val="502E91" w:themeColor="background2"/>
    </w:rPr>
  </w:style>
  <w:style w:type="paragraph" w:customStyle="1" w:styleId="Publishdateprimary">
    <w:name w:val="Publish date primary"/>
    <w:basedOn w:val="Publishdatelightpurple"/>
    <w:uiPriority w:val="19"/>
    <w:rsid w:val="00611506"/>
    <w:rPr>
      <w:color w:val="502E91" w:themeColor="background2"/>
    </w:rPr>
  </w:style>
  <w:style w:type="table" w:styleId="TableGrid">
    <w:name w:val="Table Grid"/>
    <w:basedOn w:val="TableNormal"/>
    <w:uiPriority w:val="39"/>
    <w:rsid w:val="00E353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aximusTable1">
    <w:name w:val="Maximus Table 1"/>
    <w:basedOn w:val="TableGrid8"/>
    <w:uiPriority w:val="99"/>
    <w:rsid w:val="003E73CA"/>
    <w:rPr>
      <w:rFonts w:ascii="Arial" w:hAnsi="Arial"/>
      <w:color w:val="424242" w:themeColor="text1"/>
      <w:sz w:val="24"/>
      <w:szCs w:val="24"/>
      <w:lang w:val="en-US" w:eastAsia="en-GB"/>
    </w:rPr>
    <w:tblPr/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02E91" w:themeFill="background2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E651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06"/>
    <w:rPr>
      <w:rFonts w:asciiTheme="majorHAnsi" w:eastAsiaTheme="majorEastAsia" w:hAnsiTheme="majorHAnsi" w:cstheme="majorBidi"/>
      <w:i/>
      <w:iCs/>
      <w:color w:val="3B226C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4FE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94FE0"/>
    <w:rPr>
      <w:rFonts w:ascii="Courier New" w:eastAsia="Times New Roman" w:hAnsi="Courier New" w:cs="Courier New"/>
      <w:sz w:val="20"/>
      <w:szCs w:val="20"/>
    </w:rPr>
  </w:style>
  <w:style w:type="character" w:customStyle="1" w:styleId="mtk19">
    <w:name w:val="mtk19"/>
    <w:basedOn w:val="DefaultParagraphFont"/>
    <w:rsid w:val="00756061"/>
  </w:style>
  <w:style w:type="character" w:customStyle="1" w:styleId="mtk1">
    <w:name w:val="mtk1"/>
    <w:basedOn w:val="DefaultParagraphFont"/>
    <w:rsid w:val="00756061"/>
  </w:style>
  <w:style w:type="character" w:customStyle="1" w:styleId="mtk21">
    <w:name w:val="mtk21"/>
    <w:basedOn w:val="DefaultParagraphFont"/>
    <w:rsid w:val="00756061"/>
  </w:style>
  <w:style w:type="character" w:customStyle="1" w:styleId="mtk5">
    <w:name w:val="mtk5"/>
    <w:basedOn w:val="DefaultParagraphFont"/>
    <w:rsid w:val="00756061"/>
  </w:style>
  <w:style w:type="character" w:customStyle="1" w:styleId="mtk16">
    <w:name w:val="mtk16"/>
    <w:basedOn w:val="DefaultParagraphFont"/>
    <w:rsid w:val="00756061"/>
  </w:style>
  <w:style w:type="character" w:customStyle="1" w:styleId="mtk29">
    <w:name w:val="mtk29"/>
    <w:basedOn w:val="DefaultParagraphFont"/>
    <w:rsid w:val="00756061"/>
  </w:style>
  <w:style w:type="character" w:customStyle="1" w:styleId="mtk13">
    <w:name w:val="mtk13"/>
    <w:basedOn w:val="DefaultParagraphFont"/>
    <w:rsid w:val="007560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16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2905\AppData\Local\Temp\Templafy\WordVsto\yruptglo.dotx" TargetMode="External"/></Relationships>
</file>

<file path=word/theme/theme1.xml><?xml version="1.0" encoding="utf-8"?>
<a:theme xmlns:a="http://schemas.openxmlformats.org/drawingml/2006/main" name="Office Theme">
  <a:themeElements>
    <a:clrScheme name="Maximus 2022">
      <a:dk1>
        <a:srgbClr val="424242"/>
      </a:dk1>
      <a:lt1>
        <a:sysClr val="window" lastClr="FFFFFF"/>
      </a:lt1>
      <a:dk2>
        <a:srgbClr val="200649"/>
      </a:dk2>
      <a:lt2>
        <a:srgbClr val="502E91"/>
      </a:lt2>
      <a:accent1>
        <a:srgbClr val="502E91"/>
      </a:accent1>
      <a:accent2>
        <a:srgbClr val="9F7FC9"/>
      </a:accent2>
      <a:accent3>
        <a:srgbClr val="2D6732"/>
      </a:accent3>
      <a:accent4>
        <a:srgbClr val="468C40"/>
      </a:accent4>
      <a:accent5>
        <a:srgbClr val="7CBE64"/>
      </a:accent5>
      <a:accent6>
        <a:srgbClr val="3A52A4"/>
      </a:accent6>
      <a:hlink>
        <a:srgbClr val="6277B9"/>
      </a:hlink>
      <a:folHlink>
        <a:srgbClr val="954F72"/>
      </a:folHlink>
    </a:clrScheme>
    <a:fontScheme name="Maximus 202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TemplateConfiguration><![CDATA[{"elementsMetadata":[],"transformationConfigurations":[{"language":"{{DataSources.PageSetup[UserProfile.Company].Language.Language}}","disableUpdates":false,"type":"proofingLanguage"},{"topMargin":" {{IfElse(Not(Equals(UserProfile.Company, \"Maximus Services LLC\")),DataSources.PageSetup[\"Central Services\"].TopMargin,DataSources.PageSetup[\"Maximus Services LLC\"].TopMargin)}}","rightMargin":" {{IfElse(Not(Equals(UserProfile.Company, \"Maximus Services LLC\")),DataSources.PageSetup[\"Central Services\"].RightMargin,DataSources.PageSetup[\"Maximus Services LLC\"].RightMargin)}}","bottomMargin":" {{IfElse(Not(Equals(UserProfile.Company, \"Maximus Services LLC\")),DataSources.PageSetup[\"Central Services\"].BottomMargin,DataSources.PageSetup[\"Maximus Services LLC\"].BottomMargin)}}","leftMargin":" {{IfElse(Not(Equals(UserProfile.Company, \"Maximus Services LLC\")),DataSources.PageSetup[\"Central Services\"].LeftMargin,DataSources.PageSetup[\"Maximus Services LLC\"].LeftMargin)}}","orientation":"{{Orientation.Portrait}}","paperWidth":" {{IfElse(Not(Equals(UserProfile.Company, \"Maximus Services LLC\")),DataSources.PageSetup[\"Central Services\"].PaperWidth,DataSources.PageSetup[\"Maximus Services LLC\"].PaperWidth)}}","paperHeight":" {{IfElse(Not(Equals(UserProfile.Company, \"Maximus Services LLC\")),DataSources.PageSetup[\"Central Services\"].PaperHeight,DataSources.PageSetup[\"Maximus Services LLC\"].PaperHeight)}}","originalValues":{"topMargin":1701,"rightMargin":1440,"bottomMargin":1440,"leftMargin":1440,"gutter":0,"gutterPosition":"left","orientation":"portrait","paperWidth":11906,"paperHeight":16838,"headerFromEdge":624,"footerFromEdge":561},"disableUpdates":false,"type":"pageSetup"}],"templateName":"Blank Template1","templateDescription":"","enableDocumentContentUpdater":false,"version":"2.0"}]]></TemplafyTemplateConfiguration>
</file>

<file path=customXml/item4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FC0263-1DA4-431F-9F54-BF2225E3F1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6CA1A-B6C5-4D21-A6E7-EB20122CCDB0}">
  <ds:schemaRefs/>
</ds:datastoreItem>
</file>

<file path=customXml/itemProps4.xml><?xml version="1.0" encoding="utf-8"?>
<ds:datastoreItem xmlns:ds="http://schemas.openxmlformats.org/officeDocument/2006/customXml" ds:itemID="{C2F05C64-5532-42E4-A740-52CF81605A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yruptglo.dotx</Template>
  <TotalTime>29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Chheang, Paul</dc:creator>
  <cp:keywords/>
  <dc:description/>
  <cp:lastModifiedBy>Chheang, Paul</cp:lastModifiedBy>
  <cp:revision>12</cp:revision>
  <dcterms:created xsi:type="dcterms:W3CDTF">2022-05-19T21:36:00Z</dcterms:created>
  <dcterms:modified xsi:type="dcterms:W3CDTF">2022-05-19T21:56:00Z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1.0.1</vt:lpwstr>
  </property>
  <property fmtid="{D5CDD505-2E9C-101B-9397-08002B2CF9AE}" pid="3" name="TemplafyTenantId">
    <vt:lpwstr>maximus</vt:lpwstr>
  </property>
  <property fmtid="{D5CDD505-2E9C-101B-9397-08002B2CF9AE}" pid="4" name="TemplafyTemplateId">
    <vt:lpwstr>637878536819991726</vt:lpwstr>
  </property>
  <property fmtid="{D5CDD505-2E9C-101B-9397-08002B2CF9AE}" pid="5" name="TemplafyUserProfileId">
    <vt:lpwstr>637878367861543932</vt:lpwstr>
  </property>
  <property fmtid="{D5CDD505-2E9C-101B-9397-08002B2CF9AE}" pid="6" name="TemplafyFromBlank">
    <vt:bool>true</vt:bool>
  </property>
</Properties>
</file>